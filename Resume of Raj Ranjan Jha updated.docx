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6ABA6" w14:textId="6AD3EE85" w:rsidR="00A00DC0" w:rsidRDefault="00F80E43" w:rsidP="00D063B6">
      <w:pPr>
        <w:pStyle w:val="ContactInfo"/>
        <w:spacing w:before="100" w:beforeAutospacing="1"/>
        <w:ind w:right="-576"/>
        <w:rPr>
          <w:rStyle w:val="Emphasis"/>
          <w:color w:val="595959" w:themeColor="text1" w:themeTint="A6"/>
        </w:rPr>
      </w:pPr>
      <w:r>
        <w:rPr>
          <w:rStyle w:val="Emphasis"/>
          <w:color w:val="595959" w:themeColor="text1" w:themeTint="A6"/>
        </w:rPr>
        <w:t>E-</w:t>
      </w:r>
      <w:r w:rsidRPr="00F80E43">
        <w:rPr>
          <w:rStyle w:val="Emphasis"/>
          <w:color w:val="595959" w:themeColor="text1" w:themeTint="A6"/>
        </w:rPr>
        <w:t xml:space="preserve">mail: </w:t>
      </w:r>
      <w:hyperlink r:id="rId11" w:history="1">
        <w:r w:rsidRPr="00F80E43">
          <w:rPr>
            <w:rStyle w:val="Hyperlink"/>
            <w:u w:val="none"/>
          </w:rPr>
          <w:t>raj09jha@gmail.com</w:t>
        </w:r>
      </w:hyperlink>
    </w:p>
    <w:p w14:paraId="4F6E11D2" w14:textId="0C248E5F" w:rsidR="00F80E43" w:rsidRPr="00EF2BB6" w:rsidRDefault="00F80E43" w:rsidP="00F80E43">
      <w:pPr>
        <w:pStyle w:val="ContactInfo"/>
        <w:spacing w:before="60"/>
        <w:ind w:right="-576"/>
        <w:rPr>
          <w:rStyle w:val="Emphasis"/>
          <w:color w:val="595959" w:themeColor="text1" w:themeTint="A6"/>
        </w:rPr>
      </w:pPr>
      <w:r w:rsidRPr="00F80E43">
        <w:rPr>
          <w:rStyle w:val="Emphasis"/>
          <w:color w:val="595959" w:themeColor="text1" w:themeTint="A6"/>
        </w:rPr>
        <w:t>Contact No.: 7999537198</w:t>
      </w:r>
    </w:p>
    <w:p w14:paraId="11A3AD9D" w14:textId="3F205A8B" w:rsidR="00A00DC0" w:rsidRDefault="00B2641F" w:rsidP="00F80E43">
      <w:pPr>
        <w:pStyle w:val="Name"/>
        <w:tabs>
          <w:tab w:val="left" w:pos="7140"/>
        </w:tabs>
        <w:spacing w:before="120" w:after="120"/>
        <w:ind w:left="-432" w:right="-432"/>
      </w:pPr>
      <w:sdt>
        <w:sdtPr>
          <w:alias w:val="Your Name"/>
          <w:tag w:val=""/>
          <w:id w:val="1197042864"/>
          <w:placeholder>
            <w:docPart w:val="75DF2EE53D6A4A44BEDFE34550208C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84013">
            <w:t xml:space="preserve">Raj </w:t>
          </w:r>
          <w:r w:rsidR="00470C63">
            <w:t xml:space="preserve">Ranjan </w:t>
          </w:r>
          <w:r w:rsidR="00784013">
            <w:t>Jha</w:t>
          </w:r>
        </w:sdtContent>
      </w:sdt>
      <w:r w:rsidR="00F80E43">
        <w:tab/>
      </w:r>
      <w:bookmarkStart w:id="0" w:name="_GoBack"/>
      <w:bookmarkEnd w:id="0"/>
    </w:p>
    <w:tbl>
      <w:tblPr>
        <w:tblStyle w:val="ResumeTable"/>
        <w:tblW w:w="5536" w:type="pct"/>
        <w:tblInd w:w="-540" w:type="dxa"/>
        <w:tblLayout w:type="fixed"/>
        <w:tblLook w:val="04A0" w:firstRow="1" w:lastRow="0" w:firstColumn="1" w:lastColumn="0" w:noHBand="0" w:noVBand="1"/>
        <w:tblDescription w:val="Resume"/>
      </w:tblPr>
      <w:tblGrid>
        <w:gridCol w:w="1440"/>
        <w:gridCol w:w="450"/>
        <w:gridCol w:w="9271"/>
      </w:tblGrid>
      <w:tr w:rsidR="00A00DC0" w14:paraId="178DAF85" w14:textId="77777777" w:rsidTr="00B51314">
        <w:trPr>
          <w:trHeight w:val="378"/>
        </w:trPr>
        <w:tc>
          <w:tcPr>
            <w:tcW w:w="1440" w:type="dxa"/>
          </w:tcPr>
          <w:p w14:paraId="4F481D40" w14:textId="77777777" w:rsidR="00A00DC0" w:rsidRDefault="00475F1E">
            <w:pPr>
              <w:pStyle w:val="Heading1"/>
            </w:pPr>
            <w:r>
              <w:t>Objective</w:t>
            </w:r>
          </w:p>
        </w:tc>
        <w:tc>
          <w:tcPr>
            <w:tcW w:w="450" w:type="dxa"/>
          </w:tcPr>
          <w:p w14:paraId="1C970974" w14:textId="77777777" w:rsidR="00A00DC0" w:rsidRDefault="00A00DC0"/>
        </w:tc>
        <w:tc>
          <w:tcPr>
            <w:tcW w:w="9271" w:type="dxa"/>
          </w:tcPr>
          <w:p w14:paraId="69525B83" w14:textId="603D2AE3" w:rsidR="00B51314" w:rsidRDefault="00B51314" w:rsidP="00B51314">
            <w:pPr>
              <w:pStyle w:val="ResumeText"/>
              <w:ind w:right="360"/>
              <w:jc w:val="both"/>
            </w:pPr>
            <w:r w:rsidRPr="00B51314">
              <w:t>I wish to become an expert software engineer who has unique blend of technical proficiency and adaptability to the changing industry dynamics and expectations. I believe in taking up new challenges and therefore, I wish to become part of some innovative and challenging projects where I can best utilize my training, knowledge and skills which will eventually help me in becoming a holistic programmer and a true performer for any organization.</w:t>
            </w:r>
          </w:p>
        </w:tc>
      </w:tr>
      <w:tr w:rsidR="004A6D7D" w14:paraId="7CCB57A3" w14:textId="77777777" w:rsidTr="00F80E43">
        <w:trPr>
          <w:trHeight w:val="1664"/>
        </w:trPr>
        <w:tc>
          <w:tcPr>
            <w:tcW w:w="1440" w:type="dxa"/>
          </w:tcPr>
          <w:p w14:paraId="2FF609AC" w14:textId="0E134FF8" w:rsidR="004A6D7D" w:rsidRDefault="004A6D7D" w:rsidP="00B51314">
            <w:pPr>
              <w:pStyle w:val="Heading1"/>
            </w:pPr>
            <w:r>
              <w:t>Summary</w:t>
            </w:r>
          </w:p>
        </w:tc>
        <w:tc>
          <w:tcPr>
            <w:tcW w:w="450" w:type="dxa"/>
          </w:tcPr>
          <w:p w14:paraId="0CDDCFAC" w14:textId="77777777" w:rsidR="004A6D7D" w:rsidRDefault="004A6D7D" w:rsidP="00DA32A1">
            <w:pPr>
              <w:jc w:val="both"/>
            </w:pPr>
          </w:p>
        </w:tc>
        <w:tc>
          <w:tcPr>
            <w:tcW w:w="9271" w:type="dxa"/>
          </w:tcPr>
          <w:p w14:paraId="47E74B68" w14:textId="3578F8F7" w:rsidR="004A6D7D" w:rsidRDefault="00F932C9" w:rsidP="00087863">
            <w:pPr>
              <w:pStyle w:val="ResumeText"/>
              <w:numPr>
                <w:ilvl w:val="0"/>
                <w:numId w:val="8"/>
              </w:numPr>
              <w:ind w:left="360" w:right="360"/>
              <w:jc w:val="both"/>
            </w:pPr>
            <w:r>
              <w:t xml:space="preserve">Currently working </w:t>
            </w:r>
            <w:r w:rsidR="00FF4404">
              <w:t>as Software Engineer in</w:t>
            </w:r>
            <w:r>
              <w:t xml:space="preserve"> </w:t>
            </w:r>
            <w:r w:rsidRPr="00182108">
              <w:rPr>
                <w:b/>
              </w:rPr>
              <w:t>Birlasoft</w:t>
            </w:r>
            <w:r>
              <w:t xml:space="preserve"> </w:t>
            </w:r>
            <w:r w:rsidR="00FF4404">
              <w:t xml:space="preserve">at </w:t>
            </w:r>
            <w:r w:rsidR="00FF4404" w:rsidRPr="00182108">
              <w:rPr>
                <w:b/>
              </w:rPr>
              <w:t>Crisil</w:t>
            </w:r>
            <w:r w:rsidR="00FF4404">
              <w:t xml:space="preserve"> Ltd. (Birlasoft Client) </w:t>
            </w:r>
            <w:r w:rsidR="00182108">
              <w:t>Powai, Mumbai</w:t>
            </w:r>
            <w:r w:rsidR="00FF4404">
              <w:t>.</w:t>
            </w:r>
          </w:p>
          <w:p w14:paraId="1DA8215B" w14:textId="28F965A9" w:rsidR="00FF4404" w:rsidRDefault="00182108" w:rsidP="00087863">
            <w:pPr>
              <w:pStyle w:val="ResumeText"/>
              <w:numPr>
                <w:ilvl w:val="0"/>
                <w:numId w:val="8"/>
              </w:numPr>
              <w:ind w:left="360" w:right="360"/>
              <w:jc w:val="both"/>
            </w:pPr>
            <w:r>
              <w:t>Having 2</w:t>
            </w:r>
            <w:r w:rsidR="00C55E9F">
              <w:t>+</w:t>
            </w:r>
            <w:r>
              <w:t xml:space="preserve"> years of </w:t>
            </w:r>
            <w:r w:rsidR="00DA32A1">
              <w:t xml:space="preserve">professional </w:t>
            </w:r>
            <w:r>
              <w:t xml:space="preserve">experience in </w:t>
            </w:r>
            <w:r w:rsidR="00072FFC">
              <w:t xml:space="preserve">IT industry as a </w:t>
            </w:r>
            <w:r w:rsidR="00C55E9F">
              <w:rPr>
                <w:b/>
              </w:rPr>
              <w:t>Software</w:t>
            </w:r>
            <w:r w:rsidR="00DA32A1" w:rsidRPr="00072FFC">
              <w:rPr>
                <w:b/>
              </w:rPr>
              <w:t xml:space="preserve"> developer</w:t>
            </w:r>
            <w:r w:rsidR="00DA32A1">
              <w:t>.</w:t>
            </w:r>
          </w:p>
          <w:p w14:paraId="7AF30D2D" w14:textId="77777777" w:rsidR="00DA32A1" w:rsidRDefault="00DA32A1" w:rsidP="00087863">
            <w:pPr>
              <w:pStyle w:val="ResumeText"/>
              <w:numPr>
                <w:ilvl w:val="0"/>
                <w:numId w:val="8"/>
              </w:numPr>
              <w:ind w:left="360" w:right="360"/>
              <w:jc w:val="both"/>
            </w:pPr>
            <w:r w:rsidRPr="00DA32A1">
              <w:t xml:space="preserve">Proficient in SDLC phases (analysis, design, development, testing and deployment). Experience in </w:t>
            </w:r>
            <w:r w:rsidRPr="00072FFC">
              <w:rPr>
                <w:b/>
              </w:rPr>
              <w:t>Agile/Scrums</w:t>
            </w:r>
            <w:r w:rsidRPr="00DA32A1">
              <w:t xml:space="preserve"> development methodology.</w:t>
            </w:r>
          </w:p>
          <w:p w14:paraId="59038543" w14:textId="77777777" w:rsidR="00971794" w:rsidRDefault="00971794" w:rsidP="00087863">
            <w:pPr>
              <w:pStyle w:val="ResumeText"/>
              <w:numPr>
                <w:ilvl w:val="0"/>
                <w:numId w:val="8"/>
              </w:numPr>
              <w:ind w:left="360" w:right="360"/>
              <w:jc w:val="both"/>
            </w:pPr>
            <w:r w:rsidRPr="00971794">
              <w:t>An astute planner and implementer with exemplary communication, relationship management, analytical and organizational skills.</w:t>
            </w:r>
          </w:p>
          <w:p w14:paraId="3474B833" w14:textId="17FC0B85" w:rsidR="00654066" w:rsidRPr="00D51C3F" w:rsidRDefault="005B16DF" w:rsidP="00087863">
            <w:pPr>
              <w:pStyle w:val="ResumeText"/>
              <w:numPr>
                <w:ilvl w:val="0"/>
                <w:numId w:val="8"/>
              </w:numPr>
              <w:ind w:left="360" w:right="360"/>
              <w:jc w:val="both"/>
            </w:pPr>
            <w:r>
              <w:t>Excellent team player, problem-solver and enthusiast and having thrive to learn, adapt and cultivate.</w:t>
            </w:r>
          </w:p>
        </w:tc>
      </w:tr>
      <w:tr w:rsidR="00B2354D" w14:paraId="1E3D70DC" w14:textId="77777777" w:rsidTr="00F80E43">
        <w:trPr>
          <w:trHeight w:val="2564"/>
        </w:trPr>
        <w:tc>
          <w:tcPr>
            <w:tcW w:w="1440" w:type="dxa"/>
          </w:tcPr>
          <w:p w14:paraId="034A13AD" w14:textId="7B6F890A" w:rsidR="00B2354D" w:rsidRDefault="00B2354D">
            <w:pPr>
              <w:pStyle w:val="Heading1"/>
            </w:pPr>
            <w:r>
              <w:t>Professional Skills</w:t>
            </w:r>
          </w:p>
        </w:tc>
        <w:tc>
          <w:tcPr>
            <w:tcW w:w="450" w:type="dxa"/>
          </w:tcPr>
          <w:p w14:paraId="5836FF0A" w14:textId="77777777" w:rsidR="00B2354D" w:rsidRDefault="00B2354D" w:rsidP="00DA32A1">
            <w:pPr>
              <w:jc w:val="both"/>
            </w:pPr>
          </w:p>
          <w:p w14:paraId="582371EA" w14:textId="77777777" w:rsidR="00654066" w:rsidRDefault="00654066" w:rsidP="00DA32A1">
            <w:pPr>
              <w:jc w:val="both"/>
            </w:pPr>
          </w:p>
          <w:p w14:paraId="62D61285" w14:textId="77777777" w:rsidR="00654066" w:rsidRDefault="00654066" w:rsidP="00DA32A1">
            <w:pPr>
              <w:jc w:val="both"/>
            </w:pPr>
          </w:p>
          <w:p w14:paraId="49916377" w14:textId="77777777" w:rsidR="00654066" w:rsidRDefault="00654066" w:rsidP="00DA32A1">
            <w:pPr>
              <w:jc w:val="both"/>
            </w:pPr>
          </w:p>
          <w:p w14:paraId="69A19C54" w14:textId="77777777" w:rsidR="00654066" w:rsidRDefault="00654066" w:rsidP="00DA32A1">
            <w:pPr>
              <w:jc w:val="both"/>
            </w:pPr>
          </w:p>
          <w:p w14:paraId="4BE188D2" w14:textId="77777777" w:rsidR="00654066" w:rsidRDefault="00654066" w:rsidP="00DA32A1">
            <w:pPr>
              <w:jc w:val="both"/>
            </w:pPr>
          </w:p>
        </w:tc>
        <w:tc>
          <w:tcPr>
            <w:tcW w:w="9271" w:type="dxa"/>
          </w:tcPr>
          <w:tbl>
            <w:tblPr>
              <w:tblStyle w:val="PlainTable1"/>
              <w:tblpPr w:leftFromText="180" w:rightFromText="180" w:vertAnchor="page" w:horzAnchor="margin" w:tblpY="46"/>
              <w:tblOverlap w:val="never"/>
              <w:tblW w:w="9265" w:type="dxa"/>
              <w:tblLayout w:type="fixed"/>
              <w:tblLook w:val="04A0" w:firstRow="1" w:lastRow="0" w:firstColumn="1" w:lastColumn="0" w:noHBand="0" w:noVBand="1"/>
            </w:tblPr>
            <w:tblGrid>
              <w:gridCol w:w="3685"/>
              <w:gridCol w:w="5580"/>
            </w:tblGrid>
            <w:tr w:rsidR="00654066" w14:paraId="16AD5D61" w14:textId="77777777" w:rsidTr="00F80E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</w:tcPr>
                <w:p w14:paraId="2968B8CF" w14:textId="77777777" w:rsidR="00654066" w:rsidRPr="00055199" w:rsidRDefault="00654066" w:rsidP="00654066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055199">
                    <w:rPr>
                      <w:b w:val="0"/>
                    </w:rPr>
                    <w:t>Programming Language</w:t>
                  </w:r>
                </w:p>
              </w:tc>
              <w:tc>
                <w:tcPr>
                  <w:tcW w:w="5580" w:type="dxa"/>
                </w:tcPr>
                <w:p w14:paraId="3186AD26" w14:textId="77777777" w:rsidR="00654066" w:rsidRPr="00055199" w:rsidRDefault="00654066" w:rsidP="00654066">
                  <w:pPr>
                    <w:pStyle w:val="ResumeText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055199">
                    <w:rPr>
                      <w:b w:val="0"/>
                    </w:rPr>
                    <w:t>Java, SQL</w:t>
                  </w:r>
                </w:p>
              </w:tc>
            </w:tr>
            <w:tr w:rsidR="00654066" w14:paraId="2E45B728" w14:textId="77777777" w:rsidTr="00F80E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</w:tcPr>
                <w:p w14:paraId="13E40C29" w14:textId="77777777" w:rsidR="00654066" w:rsidRPr="00350449" w:rsidRDefault="00654066" w:rsidP="00654066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Frameworks</w:t>
                  </w:r>
                </w:p>
              </w:tc>
              <w:tc>
                <w:tcPr>
                  <w:tcW w:w="5580" w:type="dxa"/>
                </w:tcPr>
                <w:p w14:paraId="2EB34408" w14:textId="77777777" w:rsidR="00654066" w:rsidRDefault="00654066" w:rsidP="00654066">
                  <w:pPr>
                    <w:pStyle w:val="ResumeTex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Spring, Hibernate</w:t>
                  </w:r>
                </w:p>
              </w:tc>
            </w:tr>
            <w:tr w:rsidR="00654066" w14:paraId="67641D60" w14:textId="77777777" w:rsidTr="00F80E43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</w:tcPr>
                <w:p w14:paraId="4390419D" w14:textId="77777777" w:rsidR="00654066" w:rsidRPr="00350449" w:rsidRDefault="00654066" w:rsidP="00654066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Database</w:t>
                  </w:r>
                </w:p>
              </w:tc>
              <w:tc>
                <w:tcPr>
                  <w:tcW w:w="5580" w:type="dxa"/>
                </w:tcPr>
                <w:p w14:paraId="1031F3D6" w14:textId="536007B4" w:rsidR="00654066" w:rsidRDefault="00654066" w:rsidP="00654066">
                  <w:pPr>
                    <w:pStyle w:val="Resume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Oracle, MYSQL</w:t>
                  </w:r>
                  <w:r w:rsidR="00341001">
                    <w:t xml:space="preserve"> , </w:t>
                  </w:r>
                  <w:r w:rsidR="00341001" w:rsidRPr="00341001">
                    <w:t>PostgreSQL</w:t>
                  </w:r>
                </w:p>
              </w:tc>
            </w:tr>
            <w:tr w:rsidR="00654066" w14:paraId="2A18F721" w14:textId="77777777" w:rsidTr="00F80E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</w:tcPr>
                <w:p w14:paraId="06C7D467" w14:textId="77777777" w:rsidR="00654066" w:rsidRPr="00350449" w:rsidRDefault="00654066" w:rsidP="00654066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IDE/Tools</w:t>
                  </w:r>
                </w:p>
              </w:tc>
              <w:tc>
                <w:tcPr>
                  <w:tcW w:w="5580" w:type="dxa"/>
                </w:tcPr>
                <w:p w14:paraId="3B2C35CE" w14:textId="067F48BF" w:rsidR="00654066" w:rsidRDefault="00654066" w:rsidP="00654066">
                  <w:pPr>
                    <w:pStyle w:val="ResumeTex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Eclipse, </w:t>
                  </w:r>
                  <w:r w:rsidRPr="00072FFC">
                    <w:t>Putt</w:t>
                  </w:r>
                  <w:r>
                    <w:t xml:space="preserve">y,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developer</w:t>
                  </w:r>
                  <w:r w:rsidR="00341001">
                    <w:t xml:space="preserve">, </w:t>
                  </w:r>
                  <w:proofErr w:type="spellStart"/>
                  <w:r w:rsidR="00341001" w:rsidRPr="00341001">
                    <w:t>dbeaver</w:t>
                  </w:r>
                  <w:proofErr w:type="spellEnd"/>
                  <w:r w:rsidR="00341001">
                    <w:t xml:space="preserve"> </w:t>
                  </w:r>
                </w:p>
              </w:tc>
            </w:tr>
            <w:tr w:rsidR="00654066" w14:paraId="212D9D16" w14:textId="77777777" w:rsidTr="00F80E43">
              <w:trPr>
                <w:trHeight w:val="2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</w:tcPr>
                <w:p w14:paraId="1ACD77EB" w14:textId="77777777" w:rsidR="00654066" w:rsidRPr="00350449" w:rsidRDefault="00654066" w:rsidP="00654066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Application Servers</w:t>
                  </w:r>
                </w:p>
              </w:tc>
              <w:tc>
                <w:tcPr>
                  <w:tcW w:w="5580" w:type="dxa"/>
                </w:tcPr>
                <w:p w14:paraId="577E3E6C" w14:textId="77777777" w:rsidR="00654066" w:rsidRDefault="00654066" w:rsidP="00654066">
                  <w:pPr>
                    <w:pStyle w:val="Resume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Tomcat, Oracle Weblogic</w:t>
                  </w:r>
                </w:p>
              </w:tc>
            </w:tr>
            <w:tr w:rsidR="00654066" w14:paraId="4D3F74E3" w14:textId="77777777" w:rsidTr="00F80E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</w:tcPr>
                <w:p w14:paraId="6DF02563" w14:textId="77777777" w:rsidR="00654066" w:rsidRPr="00350449" w:rsidRDefault="00654066" w:rsidP="00654066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Web Technologies</w:t>
                  </w:r>
                </w:p>
              </w:tc>
              <w:tc>
                <w:tcPr>
                  <w:tcW w:w="5580" w:type="dxa"/>
                </w:tcPr>
                <w:p w14:paraId="30D74359" w14:textId="12BD3F71" w:rsidR="00654066" w:rsidRDefault="00341001" w:rsidP="00F80E43">
                  <w:pPr>
                    <w:pStyle w:val="ResumeTex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HTML5,</w:t>
                  </w:r>
                  <w:r w:rsidR="00F80E43">
                    <w:t>JavaScript</w:t>
                  </w:r>
                  <w:r>
                    <w:t>,ExtendedJS, Angular(Basic)</w:t>
                  </w:r>
                </w:p>
              </w:tc>
            </w:tr>
            <w:tr w:rsidR="00654066" w14:paraId="4E8CCDFC" w14:textId="77777777" w:rsidTr="00F80E43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</w:tcPr>
                <w:p w14:paraId="16741437" w14:textId="77777777" w:rsidR="00654066" w:rsidRPr="00350449" w:rsidRDefault="00654066" w:rsidP="00654066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Project Management</w:t>
                  </w:r>
                </w:p>
              </w:tc>
              <w:tc>
                <w:tcPr>
                  <w:tcW w:w="5580" w:type="dxa"/>
                </w:tcPr>
                <w:p w14:paraId="7E383D18" w14:textId="12D9EE0E" w:rsidR="00654066" w:rsidRDefault="00654066" w:rsidP="00654066">
                  <w:pPr>
                    <w:pStyle w:val="Resume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0449">
                    <w:t>GIT,</w:t>
                  </w:r>
                  <w:r>
                    <w:t xml:space="preserve"> SVN, Project360, </w:t>
                  </w:r>
                  <w:r w:rsidRPr="00350449">
                    <w:t>FileZilla</w:t>
                  </w:r>
                </w:p>
              </w:tc>
            </w:tr>
            <w:tr w:rsidR="00654066" w14:paraId="4EEFD5DB" w14:textId="77777777" w:rsidTr="00F80E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</w:tcPr>
                <w:p w14:paraId="0AC71797" w14:textId="77777777" w:rsidR="00654066" w:rsidRPr="00350449" w:rsidRDefault="00654066" w:rsidP="00654066">
                  <w:pPr>
                    <w:pStyle w:val="ResumeText"/>
                    <w:jc w:val="both"/>
                    <w:rPr>
                      <w:b w:val="0"/>
                    </w:rPr>
                  </w:pPr>
                  <w:r w:rsidRPr="00350449">
                    <w:rPr>
                      <w:b w:val="0"/>
                    </w:rPr>
                    <w:t>Other Software’s</w:t>
                  </w:r>
                </w:p>
              </w:tc>
              <w:tc>
                <w:tcPr>
                  <w:tcW w:w="5580" w:type="dxa"/>
                </w:tcPr>
                <w:p w14:paraId="12E0A392" w14:textId="77777777" w:rsidR="00654066" w:rsidRDefault="00654066" w:rsidP="00654066">
                  <w:pPr>
                    <w:pStyle w:val="ResumeText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Postman, Aspose Cells, POI</w:t>
                  </w:r>
                </w:p>
              </w:tc>
            </w:tr>
          </w:tbl>
          <w:p w14:paraId="264ACA3E" w14:textId="627C5FC2" w:rsidR="00664DF5" w:rsidRDefault="00664DF5" w:rsidP="00B2354D">
            <w:pPr>
              <w:pStyle w:val="ResumeText"/>
              <w:jc w:val="both"/>
            </w:pPr>
          </w:p>
        </w:tc>
      </w:tr>
      <w:tr w:rsidR="003C0784" w14:paraId="1F7CE3E9" w14:textId="77777777" w:rsidTr="003C0784">
        <w:trPr>
          <w:trHeight w:val="1682"/>
        </w:trPr>
        <w:tc>
          <w:tcPr>
            <w:tcW w:w="1440" w:type="dxa"/>
          </w:tcPr>
          <w:p w14:paraId="661927E6" w14:textId="754DEAF0" w:rsidR="003C0784" w:rsidRDefault="003C0784" w:rsidP="003C0784">
            <w:pPr>
              <w:pStyle w:val="Heading1"/>
            </w:pPr>
            <w:r>
              <w:t>Education</w:t>
            </w:r>
          </w:p>
        </w:tc>
        <w:tc>
          <w:tcPr>
            <w:tcW w:w="450" w:type="dxa"/>
          </w:tcPr>
          <w:p w14:paraId="6E1C9CD6" w14:textId="77777777" w:rsidR="003C0784" w:rsidRDefault="003C0784" w:rsidP="00DA32A1">
            <w:pPr>
              <w:jc w:val="both"/>
            </w:pPr>
          </w:p>
        </w:tc>
        <w:tc>
          <w:tcPr>
            <w:tcW w:w="9271" w:type="dxa"/>
          </w:tcPr>
          <w:tbl>
            <w:tblPr>
              <w:tblStyle w:val="PlainTable1"/>
              <w:tblpPr w:leftFromText="180" w:rightFromText="180" w:vertAnchor="page" w:horzAnchor="margin" w:tblpY="31"/>
              <w:tblOverlap w:val="never"/>
              <w:tblW w:w="9265" w:type="dxa"/>
              <w:tblLayout w:type="fixed"/>
              <w:tblLook w:val="04A0" w:firstRow="1" w:lastRow="0" w:firstColumn="1" w:lastColumn="0" w:noHBand="0" w:noVBand="1"/>
            </w:tblPr>
            <w:tblGrid>
              <w:gridCol w:w="2245"/>
              <w:gridCol w:w="1440"/>
              <w:gridCol w:w="5580"/>
            </w:tblGrid>
            <w:tr w:rsidR="003C0784" w14:paraId="6425495F" w14:textId="77777777" w:rsidTr="006B5A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5" w:type="dxa"/>
                </w:tcPr>
                <w:p w14:paraId="6A8B3B59" w14:textId="77777777" w:rsidR="003C0784" w:rsidRDefault="003C0784" w:rsidP="003C0784">
                  <w:r>
                    <w:t>Course / Examination</w:t>
                  </w:r>
                </w:p>
              </w:tc>
              <w:tc>
                <w:tcPr>
                  <w:tcW w:w="1440" w:type="dxa"/>
                </w:tcPr>
                <w:p w14:paraId="7A70BF76" w14:textId="77777777" w:rsidR="003C0784" w:rsidRDefault="003C0784" w:rsidP="003C07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Passing Year</w:t>
                  </w:r>
                </w:p>
              </w:tc>
              <w:tc>
                <w:tcPr>
                  <w:tcW w:w="5580" w:type="dxa"/>
                </w:tcPr>
                <w:p w14:paraId="526E14EA" w14:textId="77777777" w:rsidR="003C0784" w:rsidRDefault="003C0784" w:rsidP="003C07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College / School</w:t>
                  </w:r>
                </w:p>
              </w:tc>
            </w:tr>
            <w:tr w:rsidR="003C0784" w14:paraId="2292AD7C" w14:textId="77777777" w:rsidTr="006B5A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5" w:type="dxa"/>
                </w:tcPr>
                <w:p w14:paraId="057C9EBA" w14:textId="77777777" w:rsidR="003C0784" w:rsidRPr="007F6D94" w:rsidRDefault="003C0784" w:rsidP="003C0784">
                  <w:pPr>
                    <w:rPr>
                      <w:b w:val="0"/>
                    </w:rPr>
                  </w:pPr>
                  <w:r w:rsidRPr="007F6D94">
                    <w:rPr>
                      <w:b w:val="0"/>
                    </w:rPr>
                    <w:t>PG-Diploma</w:t>
                  </w:r>
                </w:p>
              </w:tc>
              <w:tc>
                <w:tcPr>
                  <w:tcW w:w="1440" w:type="dxa"/>
                </w:tcPr>
                <w:p w14:paraId="18E1F78D" w14:textId="77777777" w:rsidR="003C0784" w:rsidRDefault="003C0784" w:rsidP="003C0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2018</w:t>
                  </w:r>
                </w:p>
              </w:tc>
              <w:tc>
                <w:tcPr>
                  <w:tcW w:w="5580" w:type="dxa"/>
                </w:tcPr>
                <w:p w14:paraId="2FE2959E" w14:textId="77777777" w:rsidR="003C0784" w:rsidRPr="007F6D94" w:rsidRDefault="003C0784" w:rsidP="003C0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F6D94">
                    <w:rPr>
                      <w:bCs/>
                    </w:rPr>
                    <w:t>CDAC IACSD, Pune</w:t>
                  </w:r>
                </w:p>
              </w:tc>
            </w:tr>
            <w:tr w:rsidR="003C0784" w14:paraId="09DDF734" w14:textId="77777777" w:rsidTr="006B5A46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5" w:type="dxa"/>
                </w:tcPr>
                <w:p w14:paraId="701634C7" w14:textId="77777777" w:rsidR="003C0784" w:rsidRPr="007F6D94" w:rsidRDefault="003C0784" w:rsidP="003C0784">
                  <w:pPr>
                    <w:rPr>
                      <w:b w:val="0"/>
                    </w:rPr>
                  </w:pPr>
                  <w:r w:rsidRPr="007F6D94">
                    <w:rPr>
                      <w:b w:val="0"/>
                    </w:rPr>
                    <w:t>BE (CSE)</w:t>
                  </w:r>
                </w:p>
              </w:tc>
              <w:tc>
                <w:tcPr>
                  <w:tcW w:w="1440" w:type="dxa"/>
                </w:tcPr>
                <w:p w14:paraId="1EF3A21E" w14:textId="77777777" w:rsidR="003C0784" w:rsidRDefault="003C0784" w:rsidP="003C0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2017</w:t>
                  </w:r>
                </w:p>
              </w:tc>
              <w:tc>
                <w:tcPr>
                  <w:tcW w:w="5580" w:type="dxa"/>
                </w:tcPr>
                <w:p w14:paraId="039F1B10" w14:textId="75691782" w:rsidR="003C0784" w:rsidRPr="007F6D94" w:rsidRDefault="007F6D94" w:rsidP="003C0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7F6D94">
                    <w:t>Bhilai</w:t>
                  </w:r>
                  <w:proofErr w:type="spellEnd"/>
                  <w:r w:rsidRPr="007F6D94">
                    <w:t xml:space="preserve"> I</w:t>
                  </w:r>
                  <w:r w:rsidR="003C0784" w:rsidRPr="007F6D94">
                    <w:t xml:space="preserve">nstitute of </w:t>
                  </w:r>
                  <w:r w:rsidRPr="007F6D94">
                    <w:t>T</w:t>
                  </w:r>
                  <w:r w:rsidR="003C0784" w:rsidRPr="007F6D94">
                    <w:t>echnology, Raipur</w:t>
                  </w:r>
                </w:p>
              </w:tc>
            </w:tr>
            <w:tr w:rsidR="003C0784" w14:paraId="3C3C238B" w14:textId="77777777" w:rsidTr="006B5A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5" w:type="dxa"/>
                </w:tcPr>
                <w:p w14:paraId="236136D2" w14:textId="77777777" w:rsidR="003C0784" w:rsidRPr="007F6D94" w:rsidRDefault="003C0784" w:rsidP="003C0784">
                  <w:pPr>
                    <w:rPr>
                      <w:b w:val="0"/>
                    </w:rPr>
                  </w:pPr>
                  <w:r w:rsidRPr="007F6D94">
                    <w:rPr>
                      <w:b w:val="0"/>
                    </w:rPr>
                    <w:t>CBSE (12</w:t>
                  </w:r>
                  <w:r w:rsidRPr="007F6D94">
                    <w:rPr>
                      <w:b w:val="0"/>
                      <w:vertAlign w:val="superscript"/>
                    </w:rPr>
                    <w:t>th</w:t>
                  </w:r>
                  <w:r w:rsidRPr="007F6D94">
                    <w:rPr>
                      <w:b w:val="0"/>
                    </w:rPr>
                    <w:t>)</w:t>
                  </w:r>
                </w:p>
              </w:tc>
              <w:tc>
                <w:tcPr>
                  <w:tcW w:w="1440" w:type="dxa"/>
                </w:tcPr>
                <w:p w14:paraId="6380E137" w14:textId="77777777" w:rsidR="003C0784" w:rsidRDefault="003C0784" w:rsidP="003C0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2013</w:t>
                  </w:r>
                </w:p>
              </w:tc>
              <w:tc>
                <w:tcPr>
                  <w:tcW w:w="5580" w:type="dxa"/>
                </w:tcPr>
                <w:p w14:paraId="624CED65" w14:textId="77777777" w:rsidR="003C0784" w:rsidRPr="007F6D94" w:rsidRDefault="003C0784" w:rsidP="003C0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F6D94">
                    <w:t>Holy Cross Senior Secondary School, Raipur</w:t>
                  </w:r>
                </w:p>
              </w:tc>
            </w:tr>
            <w:tr w:rsidR="003C0784" w14:paraId="0688ECBC" w14:textId="77777777" w:rsidTr="006B5A46">
              <w:trPr>
                <w:trHeight w:val="3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5" w:type="dxa"/>
                </w:tcPr>
                <w:p w14:paraId="6A2C5BE4" w14:textId="77777777" w:rsidR="003C0784" w:rsidRPr="007F6D94" w:rsidRDefault="003C0784" w:rsidP="003C0784">
                  <w:pPr>
                    <w:rPr>
                      <w:b w:val="0"/>
                    </w:rPr>
                  </w:pPr>
                  <w:r w:rsidRPr="007F6D94">
                    <w:rPr>
                      <w:b w:val="0"/>
                    </w:rPr>
                    <w:t>CBSE (10</w:t>
                  </w:r>
                  <w:r w:rsidRPr="007F6D94">
                    <w:rPr>
                      <w:b w:val="0"/>
                      <w:vertAlign w:val="superscript"/>
                    </w:rPr>
                    <w:t>th</w:t>
                  </w:r>
                  <w:r w:rsidRPr="007F6D94">
                    <w:rPr>
                      <w:b w:val="0"/>
                    </w:rPr>
                    <w:t>)</w:t>
                  </w:r>
                </w:p>
              </w:tc>
              <w:tc>
                <w:tcPr>
                  <w:tcW w:w="1440" w:type="dxa"/>
                </w:tcPr>
                <w:p w14:paraId="42CE3636" w14:textId="77777777" w:rsidR="003C0784" w:rsidRDefault="003C0784" w:rsidP="003C0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2011</w:t>
                  </w:r>
                </w:p>
              </w:tc>
              <w:tc>
                <w:tcPr>
                  <w:tcW w:w="5580" w:type="dxa"/>
                </w:tcPr>
                <w:p w14:paraId="7C027D2C" w14:textId="432004AE" w:rsidR="003C0784" w:rsidRPr="007F6D94" w:rsidRDefault="003C0784" w:rsidP="003C0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7F6D94">
                    <w:t>Vidhyasagar</w:t>
                  </w:r>
                  <w:proofErr w:type="spellEnd"/>
                  <w:r w:rsidRPr="007F6D94">
                    <w:t xml:space="preserve"> School</w:t>
                  </w:r>
                  <w:r w:rsidR="007F6D94" w:rsidRPr="007F6D94">
                    <w:t>,</w:t>
                  </w:r>
                  <w:r w:rsidRPr="007F6D94">
                    <w:t xml:space="preserve"> Indore</w:t>
                  </w:r>
                </w:p>
              </w:tc>
            </w:tr>
          </w:tbl>
          <w:p w14:paraId="5AB9A85D" w14:textId="77777777" w:rsidR="003C0784" w:rsidRPr="00055199" w:rsidRDefault="003C0784" w:rsidP="00654066">
            <w:pPr>
              <w:pStyle w:val="ResumeText"/>
              <w:jc w:val="both"/>
            </w:pPr>
          </w:p>
        </w:tc>
      </w:tr>
      <w:tr w:rsidR="00A00DC0" w14:paraId="293BC858" w14:textId="77777777" w:rsidTr="00B51314">
        <w:trPr>
          <w:trHeight w:val="1516"/>
        </w:trPr>
        <w:tc>
          <w:tcPr>
            <w:tcW w:w="1440" w:type="dxa"/>
          </w:tcPr>
          <w:p w14:paraId="208F8CEF" w14:textId="20D8B338" w:rsidR="00A00DC0" w:rsidRDefault="003C0784" w:rsidP="003C0784">
            <w:pPr>
              <w:pStyle w:val="Heading1"/>
            </w:pPr>
            <w:r>
              <w:t>projects</w:t>
            </w:r>
          </w:p>
        </w:tc>
        <w:tc>
          <w:tcPr>
            <w:tcW w:w="450" w:type="dxa"/>
          </w:tcPr>
          <w:p w14:paraId="3E1E6638" w14:textId="77777777" w:rsidR="00A00DC0" w:rsidRDefault="00A00DC0"/>
        </w:tc>
        <w:tc>
          <w:tcPr>
            <w:tcW w:w="9271" w:type="dxa"/>
          </w:tcPr>
          <w:p w14:paraId="44164635" w14:textId="77777777" w:rsidR="003C0784" w:rsidRPr="00AC1C0D" w:rsidRDefault="003C0784" w:rsidP="00087863">
            <w:pPr>
              <w:spacing w:after="120"/>
              <w:ind w:right="360"/>
              <w:jc w:val="both"/>
              <w:rPr>
                <w:b/>
                <w:sz w:val="22"/>
                <w:szCs w:val="22"/>
                <w:u w:val="single"/>
              </w:rPr>
            </w:pPr>
            <w:r w:rsidRPr="00AC1C0D">
              <w:rPr>
                <w:b/>
                <w:sz w:val="22"/>
                <w:szCs w:val="22"/>
                <w:u w:val="single"/>
              </w:rPr>
              <w:t>Century (Client-CRISIL LIMITED) Duration: 15 months (Oct 2018 - Dec 2019)</w:t>
            </w:r>
          </w:p>
          <w:p w14:paraId="2590465B" w14:textId="77777777" w:rsidR="003C0784" w:rsidRDefault="003C0784" w:rsidP="00087863">
            <w:pPr>
              <w:spacing w:after="0"/>
              <w:ind w:right="360"/>
              <w:jc w:val="both"/>
            </w:pPr>
            <w:r w:rsidRPr="009F6504">
              <w:rPr>
                <w:b/>
              </w:rPr>
              <w:t>Technologies</w:t>
            </w:r>
            <w:r>
              <w:t xml:space="preserve">:  Java, Hibernate, Spring-MVC, Oracle, JSP, </w:t>
            </w:r>
            <w:proofErr w:type="spellStart"/>
            <w:r>
              <w:t>ExtJS</w:t>
            </w:r>
            <w:proofErr w:type="spellEnd"/>
            <w:r>
              <w:t xml:space="preserve">, Java Script, CSS, etc.  </w:t>
            </w:r>
          </w:p>
          <w:p w14:paraId="2AE7E880" w14:textId="77777777" w:rsidR="003C0784" w:rsidRDefault="003C0784" w:rsidP="00087863">
            <w:pPr>
              <w:spacing w:after="0"/>
              <w:ind w:right="360"/>
              <w:jc w:val="both"/>
            </w:pPr>
            <w:r w:rsidRPr="009F6504">
              <w:rPr>
                <w:b/>
              </w:rPr>
              <w:t>Tools &amp; Libraries</w:t>
            </w:r>
            <w:r>
              <w:t xml:space="preserve">:  Eclipse IDE, Maven, Oracle Web-logic, </w:t>
            </w:r>
            <w:proofErr w:type="spellStart"/>
            <w:r>
              <w:t>ITextPDF</w:t>
            </w:r>
            <w:proofErr w:type="spellEnd"/>
            <w:r>
              <w:t xml:space="preserve">, POI, </w:t>
            </w:r>
            <w:proofErr w:type="spellStart"/>
            <w:r>
              <w:t>Aspose</w:t>
            </w:r>
            <w:proofErr w:type="spellEnd"/>
            <w:r>
              <w:t xml:space="preserve"> cells, SVN, Abby Reader, File Uploading, FileZilla, etc. </w:t>
            </w:r>
          </w:p>
          <w:p w14:paraId="1DCF4F5E" w14:textId="77777777" w:rsidR="003C0784" w:rsidRDefault="003C0784" w:rsidP="00087863">
            <w:pPr>
              <w:spacing w:after="0"/>
              <w:ind w:right="360"/>
              <w:jc w:val="both"/>
            </w:pPr>
            <w:r w:rsidRPr="009F6504">
              <w:rPr>
                <w:b/>
              </w:rPr>
              <w:t>Role &amp; Responsibilities</w:t>
            </w:r>
            <w:r>
              <w:t xml:space="preserve">:  </w:t>
            </w:r>
          </w:p>
          <w:p w14:paraId="35248CF6" w14:textId="77777777" w:rsidR="003C0784" w:rsidRPr="00097EFE" w:rsidRDefault="003C0784" w:rsidP="00087863">
            <w:pPr>
              <w:numPr>
                <w:ilvl w:val="0"/>
                <w:numId w:val="10"/>
              </w:numPr>
              <w:spacing w:before="0" w:after="0" w:line="240" w:lineRule="auto"/>
              <w:ind w:right="360"/>
              <w:jc w:val="both"/>
              <w:rPr>
                <w:rFonts w:cs="Arial"/>
              </w:rPr>
            </w:pPr>
            <w:r w:rsidRPr="00097EFE">
              <w:rPr>
                <w:rFonts w:cs="Arial"/>
              </w:rPr>
              <w:t>Contribute in all phases of the development lifecycle.</w:t>
            </w:r>
          </w:p>
          <w:p w14:paraId="56407B9A" w14:textId="77777777" w:rsidR="003C0784" w:rsidRPr="00097EFE" w:rsidRDefault="003C0784" w:rsidP="00087863">
            <w:pPr>
              <w:numPr>
                <w:ilvl w:val="0"/>
                <w:numId w:val="10"/>
              </w:numPr>
              <w:spacing w:before="0" w:after="0" w:line="240" w:lineRule="auto"/>
              <w:ind w:right="360"/>
              <w:jc w:val="both"/>
              <w:rPr>
                <w:rFonts w:cs="Arial"/>
              </w:rPr>
            </w:pPr>
            <w:r w:rsidRPr="00097EFE">
              <w:rPr>
                <w:rFonts w:cs="Arial"/>
              </w:rPr>
              <w:t>Client discussions and meetings.</w:t>
            </w:r>
          </w:p>
          <w:p w14:paraId="02D2B2AB" w14:textId="77777777" w:rsidR="003C0784" w:rsidRPr="00097EFE" w:rsidRDefault="003C0784" w:rsidP="00087863">
            <w:pPr>
              <w:numPr>
                <w:ilvl w:val="0"/>
                <w:numId w:val="10"/>
              </w:numPr>
              <w:spacing w:before="0" w:after="0" w:line="240" w:lineRule="auto"/>
              <w:ind w:right="360"/>
              <w:jc w:val="both"/>
              <w:rPr>
                <w:rFonts w:cs="Arial"/>
              </w:rPr>
            </w:pPr>
            <w:r w:rsidRPr="00097EFE">
              <w:rPr>
                <w:rFonts w:cs="Arial"/>
              </w:rPr>
              <w:t>Ensure designs are in compliance with specifications.</w:t>
            </w:r>
          </w:p>
          <w:p w14:paraId="681CF6ED" w14:textId="77777777" w:rsidR="003C0784" w:rsidRPr="00097EFE" w:rsidRDefault="003C0784" w:rsidP="00087863">
            <w:pPr>
              <w:numPr>
                <w:ilvl w:val="0"/>
                <w:numId w:val="10"/>
              </w:numPr>
              <w:spacing w:before="0" w:after="0" w:line="240" w:lineRule="auto"/>
              <w:ind w:right="360"/>
              <w:jc w:val="both"/>
              <w:rPr>
                <w:rFonts w:cs="Arial"/>
              </w:rPr>
            </w:pPr>
            <w:r w:rsidRPr="00097EFE">
              <w:rPr>
                <w:rFonts w:cs="Arial"/>
              </w:rPr>
              <w:t>Discussion with</w:t>
            </w:r>
            <w:r w:rsidRPr="00097EFE">
              <w:rPr>
                <w:color w:val="000000"/>
              </w:rPr>
              <w:t xml:space="preserve"> </w:t>
            </w:r>
            <w:r w:rsidRPr="00097EFE">
              <w:rPr>
                <w:rFonts w:cs="Arial"/>
              </w:rPr>
              <w:t xml:space="preserve">Business Analysts for requirement understanding. </w:t>
            </w:r>
          </w:p>
          <w:p w14:paraId="3A39D3C4" w14:textId="77777777" w:rsidR="003C0784" w:rsidRPr="00097EFE" w:rsidRDefault="003C0784" w:rsidP="00087863">
            <w:pPr>
              <w:numPr>
                <w:ilvl w:val="0"/>
                <w:numId w:val="10"/>
              </w:numPr>
              <w:spacing w:before="0" w:after="0" w:line="240" w:lineRule="auto"/>
              <w:ind w:right="360"/>
              <w:jc w:val="both"/>
            </w:pPr>
            <w:r w:rsidRPr="00097EFE">
              <w:rPr>
                <w:rFonts w:cs="Arial"/>
              </w:rPr>
              <w:t>Developing</w:t>
            </w:r>
            <w:r w:rsidRPr="00097EFE">
              <w:rPr>
                <w:color w:val="000000"/>
              </w:rPr>
              <w:t xml:space="preserve"> </w:t>
            </w:r>
            <w:r w:rsidRPr="00097EFE">
              <w:rPr>
                <w:rFonts w:cs="Arial"/>
              </w:rPr>
              <w:t>the core modules and implementing business logic as per requirement.</w:t>
            </w:r>
          </w:p>
          <w:p w14:paraId="577DE5BC" w14:textId="77777777" w:rsidR="003C0784" w:rsidRPr="00097EFE" w:rsidRDefault="003C0784" w:rsidP="00087863">
            <w:pPr>
              <w:numPr>
                <w:ilvl w:val="0"/>
                <w:numId w:val="10"/>
              </w:numPr>
              <w:spacing w:before="0" w:after="0" w:line="240" w:lineRule="auto"/>
              <w:ind w:right="360"/>
              <w:jc w:val="both"/>
            </w:pPr>
            <w:r w:rsidRPr="00097EFE">
              <w:rPr>
                <w:rFonts w:cs="Arial"/>
              </w:rPr>
              <w:t>Doing POC’s for new requirements.</w:t>
            </w:r>
          </w:p>
          <w:p w14:paraId="3753D37B" w14:textId="77777777" w:rsidR="00352D7C" w:rsidRDefault="003C0784" w:rsidP="00087863">
            <w:pPr>
              <w:numPr>
                <w:ilvl w:val="0"/>
                <w:numId w:val="10"/>
              </w:numPr>
              <w:spacing w:before="0" w:after="0" w:line="240" w:lineRule="auto"/>
              <w:ind w:right="360"/>
              <w:jc w:val="both"/>
              <w:rPr>
                <w:rFonts w:cs="Arial"/>
              </w:rPr>
            </w:pPr>
            <w:r w:rsidRPr="00097EFE">
              <w:t xml:space="preserve">QA, UAT and Production deployments. </w:t>
            </w:r>
          </w:p>
          <w:p w14:paraId="0A64033B" w14:textId="25E4DE37" w:rsidR="003C0784" w:rsidRDefault="003C0784" w:rsidP="00087863">
            <w:pPr>
              <w:spacing w:before="0" w:after="0" w:line="240" w:lineRule="auto"/>
              <w:ind w:right="360"/>
              <w:jc w:val="both"/>
            </w:pPr>
            <w:r w:rsidRPr="00352D7C">
              <w:rPr>
                <w:b/>
              </w:rPr>
              <w:lastRenderedPageBreak/>
              <w:t>Description</w:t>
            </w:r>
            <w:r>
              <w:t xml:space="preserve">:   An automated software that can save up to 100 </w:t>
            </w:r>
            <w:r w:rsidRPr="00352D7C">
              <w:rPr>
                <w:rFonts w:asciiTheme="majorHAnsi" w:hAnsiTheme="majorHAnsi" w:cstheme="majorHAnsi"/>
              </w:rPr>
              <w:t>employees</w:t>
            </w:r>
            <w:r>
              <w:t xml:space="preserve"> work time which are doing some manual process to get extracted reports. There are 8 small modules with respective team or region. Each team has some input and mapping files. For every mapping file application should extract reports respectively.</w:t>
            </w:r>
          </w:p>
          <w:p w14:paraId="3E6063BF" w14:textId="77777777" w:rsidR="007F6D94" w:rsidRPr="00352D7C" w:rsidRDefault="007F6D94" w:rsidP="00087863">
            <w:pPr>
              <w:spacing w:before="0" w:after="0" w:line="240" w:lineRule="auto"/>
              <w:ind w:right="360"/>
              <w:jc w:val="both"/>
              <w:rPr>
                <w:rFonts w:cs="Arial"/>
              </w:rPr>
            </w:pPr>
          </w:p>
          <w:p w14:paraId="1299BD33" w14:textId="13D1CE27" w:rsidR="00352D7C" w:rsidRPr="00AC1C0D" w:rsidRDefault="00637075" w:rsidP="00087863">
            <w:pPr>
              <w:spacing w:after="120"/>
              <w:ind w:right="360"/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SF/PF Transformation</w:t>
            </w:r>
            <w:r w:rsidR="00352D7C" w:rsidRPr="00AC1C0D">
              <w:rPr>
                <w:b/>
                <w:sz w:val="22"/>
                <w:szCs w:val="22"/>
                <w:u w:val="single"/>
              </w:rPr>
              <w:t xml:space="preserve"> </w:t>
            </w:r>
            <w:r w:rsidR="00352D7C">
              <w:rPr>
                <w:b/>
                <w:sz w:val="22"/>
                <w:szCs w:val="22"/>
                <w:u w:val="single"/>
              </w:rPr>
              <w:t>Jan 2020 onwards</w:t>
            </w:r>
          </w:p>
          <w:p w14:paraId="2EFC1B4E" w14:textId="610DDC07" w:rsidR="00352D7C" w:rsidRDefault="00352D7C" w:rsidP="00087863">
            <w:pPr>
              <w:spacing w:before="0" w:after="0"/>
              <w:ind w:right="360"/>
              <w:jc w:val="both"/>
            </w:pPr>
            <w:r w:rsidRPr="009F6504">
              <w:rPr>
                <w:b/>
              </w:rPr>
              <w:t>Technologies</w:t>
            </w:r>
            <w:r w:rsidRPr="00907B7A">
              <w:rPr>
                <w:b/>
              </w:rPr>
              <w:t xml:space="preserve">:  </w:t>
            </w:r>
            <w:r w:rsidRPr="00907B7A">
              <w:rPr>
                <w:rFonts w:ascii="Cambria" w:hAnsi="Cambria"/>
                <w:bCs/>
                <w:lang w:eastAsia="en-US"/>
              </w:rPr>
              <w:t>Java, Spring boot, Micro services</w:t>
            </w:r>
            <w:r>
              <w:rPr>
                <w:rFonts w:ascii="Cambria" w:hAnsi="Cambria"/>
                <w:bCs/>
                <w:lang w:eastAsia="en-US"/>
              </w:rPr>
              <w:t>, Hibernate, JPA,</w:t>
            </w:r>
            <w:r w:rsidR="00637075">
              <w:rPr>
                <w:rFonts w:ascii="Cambria" w:hAnsi="Cambria"/>
                <w:bCs/>
                <w:lang w:eastAsia="en-US"/>
              </w:rPr>
              <w:t xml:space="preserve"> </w:t>
            </w:r>
            <w:r w:rsidR="00637075" w:rsidRPr="00637075">
              <w:rPr>
                <w:rFonts w:ascii="Cambria" w:hAnsi="Cambria"/>
                <w:bCs/>
                <w:lang w:eastAsia="en-US"/>
              </w:rPr>
              <w:t>PostgreSQL</w:t>
            </w:r>
            <w:r>
              <w:rPr>
                <w:bCs/>
                <w:lang w:eastAsia="en-US"/>
              </w:rPr>
              <w:t>, Rest Service</w:t>
            </w:r>
            <w:r w:rsidR="00F64224">
              <w:rPr>
                <w:bCs/>
                <w:lang w:eastAsia="en-US"/>
              </w:rPr>
              <w:t>, Angular (Basic).</w:t>
            </w:r>
          </w:p>
          <w:p w14:paraId="18B047A5" w14:textId="77777777" w:rsidR="00352D7C" w:rsidRDefault="00352D7C" w:rsidP="00087863">
            <w:pPr>
              <w:spacing w:after="0"/>
              <w:ind w:right="360"/>
              <w:jc w:val="both"/>
            </w:pPr>
            <w:r w:rsidRPr="009F6504">
              <w:rPr>
                <w:b/>
              </w:rPr>
              <w:t>Tools &amp; Libraries</w:t>
            </w:r>
            <w:r>
              <w:t>:  Eclipse IDE, Maven. Postman, JSON, Tomcat, GIT</w:t>
            </w:r>
          </w:p>
          <w:p w14:paraId="3DB94348" w14:textId="77777777" w:rsidR="00352D7C" w:rsidRDefault="00352D7C" w:rsidP="00087863">
            <w:pPr>
              <w:spacing w:after="0"/>
              <w:ind w:right="360"/>
              <w:jc w:val="both"/>
            </w:pPr>
            <w:r w:rsidRPr="009F6504">
              <w:rPr>
                <w:b/>
              </w:rPr>
              <w:t>Role &amp; Responsibilities</w:t>
            </w:r>
            <w:r>
              <w:t xml:space="preserve">:  </w:t>
            </w:r>
          </w:p>
          <w:p w14:paraId="0756FFCB" w14:textId="439F775F" w:rsidR="00352D7C" w:rsidRDefault="00352D7C" w:rsidP="00087863">
            <w:pPr>
              <w:numPr>
                <w:ilvl w:val="0"/>
                <w:numId w:val="10"/>
              </w:numPr>
              <w:spacing w:before="0" w:after="0" w:line="240" w:lineRule="auto"/>
              <w:ind w:right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Working on </w:t>
            </w:r>
            <w:r w:rsidR="00637075">
              <w:rPr>
                <w:rFonts w:cs="Arial"/>
              </w:rPr>
              <w:t>Rest Services</w:t>
            </w:r>
            <w:r>
              <w:rPr>
                <w:rFonts w:cs="Arial"/>
              </w:rPr>
              <w:t xml:space="preserve"> in the new phase of development</w:t>
            </w:r>
          </w:p>
          <w:p w14:paraId="2F9FD208" w14:textId="77777777" w:rsidR="00352D7C" w:rsidRDefault="00352D7C" w:rsidP="00087863">
            <w:pPr>
              <w:numPr>
                <w:ilvl w:val="0"/>
                <w:numId w:val="10"/>
              </w:numPr>
              <w:spacing w:before="0" w:after="0" w:line="240" w:lineRule="auto"/>
              <w:ind w:right="360"/>
              <w:jc w:val="both"/>
              <w:rPr>
                <w:rFonts w:cs="Arial"/>
              </w:rPr>
            </w:pPr>
            <w:r>
              <w:rPr>
                <w:rFonts w:cs="Arial"/>
              </w:rPr>
              <w:t>Working on multiple POCs for new features to be added in the application.</w:t>
            </w:r>
          </w:p>
          <w:p w14:paraId="21495B18" w14:textId="77777777" w:rsidR="00352D7C" w:rsidRDefault="00352D7C" w:rsidP="00087863">
            <w:pPr>
              <w:numPr>
                <w:ilvl w:val="0"/>
                <w:numId w:val="10"/>
              </w:numPr>
              <w:spacing w:before="0" w:after="0" w:line="240" w:lineRule="auto"/>
              <w:ind w:right="360"/>
              <w:jc w:val="both"/>
              <w:rPr>
                <w:rFonts w:cs="Arial"/>
              </w:rPr>
            </w:pPr>
            <w:r>
              <w:rPr>
                <w:rFonts w:cs="Arial"/>
              </w:rPr>
              <w:t>Active participation with the business for effective development.</w:t>
            </w:r>
          </w:p>
          <w:p w14:paraId="0CE9A980" w14:textId="7A75CE95" w:rsidR="00352D7C" w:rsidRPr="00352D7C" w:rsidRDefault="00352D7C" w:rsidP="00087863">
            <w:pPr>
              <w:numPr>
                <w:ilvl w:val="0"/>
                <w:numId w:val="10"/>
              </w:numPr>
              <w:spacing w:before="0" w:after="0" w:line="240" w:lineRule="auto"/>
              <w:ind w:right="360"/>
              <w:jc w:val="both"/>
              <w:rPr>
                <w:rFonts w:cs="Arial"/>
              </w:rPr>
            </w:pPr>
            <w:r>
              <w:rPr>
                <w:rFonts w:cs="Arial"/>
              </w:rPr>
              <w:t>Active contribution in sprints and deciding the user stories in sprint level.</w:t>
            </w:r>
          </w:p>
          <w:p w14:paraId="57EC8F21" w14:textId="7B78A076" w:rsidR="00A00DC0" w:rsidRPr="00EF2BB6" w:rsidRDefault="00352D7C" w:rsidP="00C55E9F">
            <w:pPr>
              <w:spacing w:after="0"/>
              <w:ind w:right="360"/>
              <w:jc w:val="both"/>
            </w:pPr>
            <w:r w:rsidRPr="009F6504">
              <w:rPr>
                <w:b/>
              </w:rPr>
              <w:t>Description</w:t>
            </w:r>
            <w:r w:rsidR="00F64224">
              <w:t xml:space="preserve">:   </w:t>
            </w:r>
            <w:r w:rsidR="00DC5AD3" w:rsidRPr="00C55E9F">
              <w:rPr>
                <w:rFonts w:ascii="Cambria" w:hAnsi="Cambria"/>
                <w:bCs/>
                <w:lang w:eastAsia="en-US"/>
              </w:rPr>
              <w:t>The project is being developed using</w:t>
            </w:r>
            <w:r w:rsidR="00DC5AD3" w:rsidRPr="00C55E9F">
              <w:rPr>
                <w:rFonts w:ascii="Cambria" w:hAnsi="Cambria"/>
                <w:bCs/>
                <w:lang w:eastAsia="en-US"/>
              </w:rPr>
              <w:t xml:space="preserve"> </w:t>
            </w:r>
            <w:proofErr w:type="spellStart"/>
            <w:r w:rsidR="00DC5AD3" w:rsidRPr="00C55E9F">
              <w:rPr>
                <w:rFonts w:ascii="Cambria" w:hAnsi="Cambria"/>
                <w:bCs/>
                <w:lang w:eastAsia="en-US"/>
              </w:rPr>
              <w:t>JHipster</w:t>
            </w:r>
            <w:proofErr w:type="spellEnd"/>
            <w:r w:rsidR="00C55E9F" w:rsidRPr="00C55E9F">
              <w:rPr>
                <w:rFonts w:ascii="Cambria" w:hAnsi="Cambria"/>
                <w:bCs/>
                <w:lang w:eastAsia="en-US"/>
              </w:rPr>
              <w:t xml:space="preserve"> with</w:t>
            </w:r>
            <w:r w:rsidR="00DC5AD3" w:rsidRPr="00C55E9F">
              <w:rPr>
                <w:rFonts w:ascii="Cambria" w:hAnsi="Cambria"/>
                <w:bCs/>
                <w:lang w:eastAsia="en-US"/>
              </w:rPr>
              <w:t xml:space="preserve"> Java (Spring Boot) at back end and Angular at front end. </w:t>
            </w:r>
            <w:r w:rsidR="00DC5AD3" w:rsidRPr="00C55E9F">
              <w:rPr>
                <w:rFonts w:ascii="Cambria" w:hAnsi="Cambria"/>
                <w:bCs/>
                <w:lang w:eastAsia="en-US"/>
              </w:rPr>
              <w:t xml:space="preserve">Where we merge 10-12 </w:t>
            </w:r>
            <w:r w:rsidR="00C55E9F" w:rsidRPr="00C55E9F">
              <w:rPr>
                <w:rFonts w:ascii="Cambria" w:hAnsi="Cambria"/>
                <w:bCs/>
                <w:lang w:eastAsia="en-US"/>
              </w:rPr>
              <w:t xml:space="preserve">previously developed </w:t>
            </w:r>
            <w:r w:rsidR="00DC5AD3" w:rsidRPr="00C55E9F">
              <w:rPr>
                <w:rFonts w:ascii="Cambria" w:hAnsi="Cambria"/>
                <w:bCs/>
                <w:lang w:eastAsia="en-US"/>
              </w:rPr>
              <w:t>monolithic application into</w:t>
            </w:r>
            <w:r w:rsidR="00DC5AD3" w:rsidRPr="00C55E9F">
              <w:rPr>
                <w:rFonts w:ascii="Cambria" w:hAnsi="Cambria"/>
                <w:bCs/>
                <w:lang w:eastAsia="en-US"/>
              </w:rPr>
              <w:t xml:space="preserve"> a</w:t>
            </w:r>
            <w:r w:rsidR="00DC5AD3" w:rsidRPr="00C55E9F">
              <w:rPr>
                <w:rFonts w:ascii="Cambria" w:hAnsi="Cambria"/>
                <w:bCs/>
                <w:lang w:eastAsia="en-US"/>
              </w:rPr>
              <w:t xml:space="preserve"> one</w:t>
            </w:r>
            <w:r w:rsidR="00DC5AD3" w:rsidRPr="00C55E9F">
              <w:rPr>
                <w:rFonts w:ascii="Cambria" w:hAnsi="Cambria"/>
                <w:bCs/>
                <w:lang w:eastAsia="en-US"/>
              </w:rPr>
              <w:t xml:space="preserve"> </w:t>
            </w:r>
            <w:proofErr w:type="spellStart"/>
            <w:r w:rsidR="00DC5AD3" w:rsidRPr="00C55E9F">
              <w:rPr>
                <w:rFonts w:ascii="Cambria" w:hAnsi="Cambria"/>
                <w:bCs/>
                <w:lang w:eastAsia="en-US"/>
              </w:rPr>
              <w:t>Mircroservice</w:t>
            </w:r>
            <w:proofErr w:type="spellEnd"/>
            <w:r w:rsidR="00DC5AD3" w:rsidRPr="00C55E9F">
              <w:rPr>
                <w:rFonts w:ascii="Cambria" w:hAnsi="Cambria"/>
                <w:bCs/>
                <w:lang w:eastAsia="en-US"/>
              </w:rPr>
              <w:t xml:space="preserve"> architecture which will save redundancy of code, maintenance will be easy</w:t>
            </w:r>
            <w:r w:rsidR="00C55E9F" w:rsidRPr="00C55E9F">
              <w:rPr>
                <w:rFonts w:ascii="Cambria" w:hAnsi="Cambria"/>
                <w:bCs/>
                <w:lang w:eastAsia="en-US"/>
              </w:rPr>
              <w:t xml:space="preserve"> and application will be upgraded in terms of newer market trends.</w:t>
            </w:r>
          </w:p>
        </w:tc>
      </w:tr>
      <w:tr w:rsidR="000540AF" w14:paraId="196E57BB" w14:textId="77777777" w:rsidTr="00352D7C">
        <w:trPr>
          <w:trHeight w:val="2870"/>
        </w:trPr>
        <w:tc>
          <w:tcPr>
            <w:tcW w:w="1440" w:type="dxa"/>
          </w:tcPr>
          <w:p w14:paraId="7C1C3C4B" w14:textId="77777777" w:rsidR="00DA5B5F" w:rsidRDefault="00DA5B5F" w:rsidP="00DA5B5F">
            <w:pPr>
              <w:pStyle w:val="Heading1"/>
              <w:spacing w:before="0" w:after="0"/>
            </w:pPr>
            <w:r>
              <w:lastRenderedPageBreak/>
              <w:t xml:space="preserve">Achievements and </w:t>
            </w:r>
          </w:p>
          <w:p w14:paraId="6C4E203D" w14:textId="62420C25" w:rsidR="000540AF" w:rsidRDefault="00352D7C" w:rsidP="00DA5B5F">
            <w:pPr>
              <w:pStyle w:val="Heading1"/>
              <w:spacing w:before="0" w:after="0"/>
            </w:pPr>
            <w:r>
              <w:t>Extra Co-Curricular</w:t>
            </w:r>
          </w:p>
        </w:tc>
        <w:tc>
          <w:tcPr>
            <w:tcW w:w="450" w:type="dxa"/>
          </w:tcPr>
          <w:p w14:paraId="0C37BE39" w14:textId="77777777" w:rsidR="000540AF" w:rsidRDefault="000540AF" w:rsidP="000540AF"/>
        </w:tc>
        <w:tc>
          <w:tcPr>
            <w:tcW w:w="9271" w:type="dxa"/>
          </w:tcPr>
          <w:p w14:paraId="6710BE10" w14:textId="53169239" w:rsidR="00352D7C" w:rsidRPr="00A621C2" w:rsidRDefault="00352D7C" w:rsidP="00087863">
            <w:pPr>
              <w:pStyle w:val="ResumeText"/>
              <w:numPr>
                <w:ilvl w:val="0"/>
                <w:numId w:val="5"/>
              </w:numPr>
              <w:spacing w:before="20" w:after="20"/>
              <w:ind w:left="360" w:right="360"/>
              <w:jc w:val="both"/>
              <w:rPr>
                <w:b/>
                <w:bCs/>
              </w:rPr>
            </w:pPr>
            <w:r>
              <w:t xml:space="preserve">Summer Training Program in </w:t>
            </w:r>
            <w:r w:rsidRPr="00E10F60">
              <w:rPr>
                <w:b/>
              </w:rPr>
              <w:t xml:space="preserve">Image Processing </w:t>
            </w:r>
            <w:r w:rsidRPr="000E0210">
              <w:rPr>
                <w:bCs/>
              </w:rPr>
              <w:t>using</w:t>
            </w:r>
            <w:r w:rsidRPr="00E10F60">
              <w:rPr>
                <w:b/>
              </w:rPr>
              <w:t xml:space="preserve"> M</w:t>
            </w:r>
            <w:r>
              <w:rPr>
                <w:b/>
              </w:rPr>
              <w:t>ATLAB</w:t>
            </w:r>
            <w:r>
              <w:t xml:space="preserve"> and</w:t>
            </w:r>
            <w:r w:rsidRPr="00A621C2">
              <w:t xml:space="preserve"> </w:t>
            </w:r>
            <w:r w:rsidRPr="00187AB9">
              <w:rPr>
                <w:b/>
                <w:bCs/>
              </w:rPr>
              <w:t>Hardware Programming (Arduino)</w:t>
            </w:r>
            <w:r w:rsidRPr="00A621C2">
              <w:t xml:space="preserve"> in </w:t>
            </w:r>
            <w:r>
              <w:rPr>
                <w:b/>
                <w:bCs/>
              </w:rPr>
              <w:t>RoboS</w:t>
            </w:r>
            <w:r w:rsidRPr="00A621C2">
              <w:rPr>
                <w:b/>
                <w:bCs/>
              </w:rPr>
              <w:t>pecies</w:t>
            </w:r>
            <w:r w:rsidRPr="00A621C2">
              <w:t xml:space="preserve"> Technology Pvt. Ltd. (IAO Certified) at Noida.</w:t>
            </w:r>
          </w:p>
          <w:p w14:paraId="08586713" w14:textId="77777777" w:rsidR="00352D7C" w:rsidRPr="000540AF" w:rsidRDefault="00352D7C" w:rsidP="00087863">
            <w:pPr>
              <w:pStyle w:val="ResumeText"/>
              <w:numPr>
                <w:ilvl w:val="0"/>
                <w:numId w:val="5"/>
              </w:numPr>
              <w:spacing w:before="20" w:after="20"/>
              <w:ind w:left="360" w:right="360"/>
              <w:jc w:val="both"/>
            </w:pPr>
            <w:r>
              <w:t xml:space="preserve">Attended Workshops of </w:t>
            </w:r>
            <w:r w:rsidRPr="00AE5EA8">
              <w:rPr>
                <w:b/>
              </w:rPr>
              <w:t>Android Application Development</w:t>
            </w:r>
            <w:r>
              <w:t xml:space="preserve">, </w:t>
            </w:r>
            <w:r w:rsidRPr="00AE5EA8">
              <w:rPr>
                <w:b/>
              </w:rPr>
              <w:t>Hacking</w:t>
            </w:r>
            <w:r>
              <w:rPr>
                <w:b/>
              </w:rPr>
              <w:t>, MFRI Robotics, Quad copter, Autonomous Robotics.</w:t>
            </w:r>
          </w:p>
          <w:p w14:paraId="4276EFA9" w14:textId="77777777" w:rsidR="00352D7C" w:rsidRPr="00AB07C8" w:rsidRDefault="00352D7C" w:rsidP="00087863">
            <w:pPr>
              <w:pStyle w:val="ResumeText"/>
              <w:numPr>
                <w:ilvl w:val="0"/>
                <w:numId w:val="5"/>
              </w:numPr>
              <w:spacing w:before="20" w:after="20"/>
              <w:ind w:left="360" w:right="360"/>
              <w:jc w:val="both"/>
            </w:pPr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 xml:space="preserve">rank in Live Science Model competition in the </w:t>
            </w:r>
            <w:r w:rsidRPr="00AB07C8">
              <w:rPr>
                <w:b/>
              </w:rPr>
              <w:t>Youth Fest</w:t>
            </w:r>
            <w:r>
              <w:t xml:space="preserve"> in association with </w:t>
            </w:r>
            <w:r w:rsidRPr="00AB07C8">
              <w:rPr>
                <w:b/>
              </w:rPr>
              <w:t>CREDA, Dept. of Energy C.G. Govt.</w:t>
            </w:r>
          </w:p>
          <w:p w14:paraId="67D5033B" w14:textId="33D01BAC" w:rsidR="00352D7C" w:rsidRDefault="00352D7C" w:rsidP="00087863">
            <w:pPr>
              <w:pStyle w:val="ResumeText"/>
              <w:numPr>
                <w:ilvl w:val="0"/>
                <w:numId w:val="5"/>
              </w:numPr>
              <w:spacing w:before="20" w:after="20"/>
              <w:ind w:left="360" w:right="360"/>
              <w:jc w:val="both"/>
            </w:pPr>
            <w:r>
              <w:t xml:space="preserve">Won </w:t>
            </w:r>
            <w:r w:rsidRPr="00AB07C8">
              <w:rPr>
                <w:b/>
              </w:rPr>
              <w:t>Best Student</w:t>
            </w:r>
            <w:r>
              <w:t xml:space="preserve"> of the year in the School.</w:t>
            </w:r>
          </w:p>
          <w:p w14:paraId="71E9CA4B" w14:textId="77777777" w:rsidR="00352D7C" w:rsidRDefault="00352D7C" w:rsidP="00087863">
            <w:pPr>
              <w:pStyle w:val="ResumeText"/>
              <w:numPr>
                <w:ilvl w:val="0"/>
                <w:numId w:val="5"/>
              </w:numPr>
              <w:spacing w:before="20" w:after="20"/>
              <w:ind w:left="360" w:right="360"/>
              <w:jc w:val="both"/>
            </w:pPr>
            <w:r>
              <w:t xml:space="preserve">Done courses of </w:t>
            </w:r>
            <w:r w:rsidRPr="00750426">
              <w:rPr>
                <w:b/>
              </w:rPr>
              <w:t>‘A</w:t>
            </w:r>
            <w:r>
              <w:t xml:space="preserve">’ certificate of </w:t>
            </w:r>
            <w:r w:rsidRPr="00750426">
              <w:rPr>
                <w:b/>
              </w:rPr>
              <w:t>Air force</w:t>
            </w:r>
            <w:r>
              <w:t xml:space="preserve"> and ‘</w:t>
            </w:r>
            <w:r w:rsidRPr="00750426">
              <w:rPr>
                <w:b/>
              </w:rPr>
              <w:t>B</w:t>
            </w:r>
            <w:r>
              <w:t xml:space="preserve">’ certificate of </w:t>
            </w:r>
            <w:r w:rsidRPr="00750426">
              <w:rPr>
                <w:b/>
              </w:rPr>
              <w:t>Army</w:t>
            </w:r>
            <w:r>
              <w:t xml:space="preserve"> in the NCC.</w:t>
            </w:r>
          </w:p>
          <w:p w14:paraId="17A3EBE2" w14:textId="77777777" w:rsidR="00352D7C" w:rsidRDefault="00352D7C" w:rsidP="00087863">
            <w:pPr>
              <w:pStyle w:val="ResumeText"/>
              <w:numPr>
                <w:ilvl w:val="0"/>
                <w:numId w:val="5"/>
              </w:numPr>
              <w:spacing w:before="20" w:after="20"/>
              <w:ind w:left="360" w:right="360"/>
              <w:jc w:val="both"/>
            </w:pPr>
            <w:r w:rsidRPr="00750426">
              <w:rPr>
                <w:b/>
              </w:rPr>
              <w:t>Best Shooting</w:t>
            </w:r>
            <w:r>
              <w:t xml:space="preserve"> Award in CATC or Inter unit RDC Selection Camp.</w:t>
            </w:r>
          </w:p>
          <w:p w14:paraId="51894023" w14:textId="75886848" w:rsidR="00907B7A" w:rsidRDefault="00352D7C" w:rsidP="00087863">
            <w:pPr>
              <w:pStyle w:val="ResumeText"/>
              <w:numPr>
                <w:ilvl w:val="0"/>
                <w:numId w:val="5"/>
              </w:numPr>
              <w:spacing w:before="20" w:after="20"/>
              <w:ind w:left="360" w:right="360"/>
              <w:jc w:val="both"/>
            </w:pPr>
            <w:r>
              <w:t xml:space="preserve">Winner of </w:t>
            </w:r>
            <w:r w:rsidRPr="00352D7C">
              <w:rPr>
                <w:b/>
              </w:rPr>
              <w:t>Football</w:t>
            </w:r>
            <w:r>
              <w:t xml:space="preserve"> </w:t>
            </w:r>
            <w:r w:rsidRPr="00352D7C">
              <w:rPr>
                <w:b/>
                <w:bCs/>
              </w:rPr>
              <w:t>championship</w:t>
            </w:r>
            <w:r>
              <w:t xml:space="preserve"> in the National Level Tech-Fest.</w:t>
            </w:r>
            <w:r w:rsidR="00DC5AD3">
              <w:t xml:space="preserve"> </w:t>
            </w:r>
          </w:p>
        </w:tc>
      </w:tr>
      <w:tr w:rsidR="00A00DC0" w14:paraId="4430F1CA" w14:textId="77777777" w:rsidTr="00352D7C">
        <w:trPr>
          <w:trHeight w:val="179"/>
        </w:trPr>
        <w:tc>
          <w:tcPr>
            <w:tcW w:w="1440" w:type="dxa"/>
          </w:tcPr>
          <w:p w14:paraId="422D3DA3" w14:textId="16082B8B" w:rsidR="00A00DC0" w:rsidRDefault="00452347" w:rsidP="00352D7C">
            <w:pPr>
              <w:pStyle w:val="Heading1"/>
              <w:spacing w:before="0" w:after="0"/>
            </w:pPr>
            <w:r>
              <w:t>Languages Known</w:t>
            </w:r>
          </w:p>
        </w:tc>
        <w:tc>
          <w:tcPr>
            <w:tcW w:w="450" w:type="dxa"/>
          </w:tcPr>
          <w:p w14:paraId="5CA28063" w14:textId="77777777" w:rsidR="00A00DC0" w:rsidRDefault="00A00DC0" w:rsidP="00364B0F">
            <w:pPr>
              <w:jc w:val="right"/>
            </w:pPr>
          </w:p>
        </w:tc>
        <w:tc>
          <w:tcPr>
            <w:tcW w:w="9271" w:type="dxa"/>
          </w:tcPr>
          <w:p w14:paraId="61ACFB48" w14:textId="72EEA84F" w:rsidR="0054190D" w:rsidRDefault="00470C63" w:rsidP="00087863">
            <w:pPr>
              <w:pStyle w:val="ResumeText"/>
              <w:jc w:val="both"/>
            </w:pPr>
            <w:r>
              <w:t>English and Hindi</w:t>
            </w:r>
          </w:p>
        </w:tc>
      </w:tr>
      <w:tr w:rsidR="009D1B63" w14:paraId="098C748A" w14:textId="77777777" w:rsidTr="00B51314">
        <w:trPr>
          <w:trHeight w:val="2202"/>
        </w:trPr>
        <w:tc>
          <w:tcPr>
            <w:tcW w:w="1440" w:type="dxa"/>
          </w:tcPr>
          <w:p w14:paraId="254EE05C" w14:textId="77777777" w:rsidR="00352D7C" w:rsidRDefault="00352D7C" w:rsidP="00352D7C">
            <w:pPr>
              <w:pStyle w:val="Heading1"/>
              <w:tabs>
                <w:tab w:val="left" w:pos="1236"/>
                <w:tab w:val="right" w:pos="1440"/>
              </w:tabs>
              <w:spacing w:before="0" w:after="0"/>
            </w:pPr>
            <w:r>
              <w:t>Personal</w:t>
            </w:r>
          </w:p>
          <w:p w14:paraId="2BDCB7A8" w14:textId="0CBD049A" w:rsidR="009D1B63" w:rsidRDefault="00352D7C" w:rsidP="00352D7C">
            <w:pPr>
              <w:pStyle w:val="Heading1"/>
              <w:tabs>
                <w:tab w:val="left" w:pos="1236"/>
                <w:tab w:val="right" w:pos="1440"/>
              </w:tabs>
              <w:spacing w:before="0" w:after="0"/>
            </w:pPr>
            <w:r>
              <w:t xml:space="preserve">           details</w:t>
            </w:r>
            <w:r>
              <w:tab/>
              <w:t xml:space="preserve">              </w:t>
            </w:r>
          </w:p>
        </w:tc>
        <w:tc>
          <w:tcPr>
            <w:tcW w:w="450" w:type="dxa"/>
          </w:tcPr>
          <w:p w14:paraId="4D7E6D1D" w14:textId="77777777" w:rsidR="009D1B63" w:rsidRDefault="009D1B63" w:rsidP="006B5A46"/>
        </w:tc>
        <w:tc>
          <w:tcPr>
            <w:tcW w:w="9271" w:type="dxa"/>
          </w:tcPr>
          <w:p w14:paraId="062CDD83" w14:textId="77777777" w:rsidR="009D1B63" w:rsidRDefault="009D1B63" w:rsidP="00087863">
            <w:pPr>
              <w:pStyle w:val="ResumeText"/>
              <w:numPr>
                <w:ilvl w:val="0"/>
                <w:numId w:val="6"/>
              </w:numPr>
              <w:spacing w:before="20" w:after="20"/>
              <w:ind w:left="360" w:right="360"/>
              <w:jc w:val="both"/>
            </w:pPr>
            <w:r>
              <w:rPr>
                <w:b/>
              </w:rPr>
              <w:t xml:space="preserve">DOB : </w:t>
            </w:r>
            <w:r>
              <w:t>09</w:t>
            </w:r>
            <w:r>
              <w:rPr>
                <w:vertAlign w:val="superscript"/>
              </w:rPr>
              <w:t>th</w:t>
            </w:r>
            <w:r>
              <w:t xml:space="preserve"> Jan, 1996</w:t>
            </w:r>
          </w:p>
          <w:p w14:paraId="023A9441" w14:textId="05FE1280" w:rsidR="009D1B63" w:rsidRDefault="000D66EA" w:rsidP="00087863">
            <w:pPr>
              <w:pStyle w:val="ResumeText"/>
              <w:numPr>
                <w:ilvl w:val="0"/>
                <w:numId w:val="6"/>
              </w:numPr>
              <w:spacing w:before="20" w:after="20"/>
              <w:ind w:left="360" w:right="360"/>
              <w:jc w:val="both"/>
            </w:pPr>
            <w:r>
              <w:rPr>
                <w:b/>
              </w:rPr>
              <w:t xml:space="preserve">Correspondence </w:t>
            </w:r>
            <w:r w:rsidR="009D1B63">
              <w:rPr>
                <w:b/>
              </w:rPr>
              <w:t>Address</w:t>
            </w:r>
            <w:r w:rsidR="00C32254">
              <w:rPr>
                <w:b/>
              </w:rPr>
              <w:t xml:space="preserve"> </w:t>
            </w:r>
            <w:r w:rsidR="009D1B63">
              <w:rPr>
                <w:b/>
              </w:rPr>
              <w:t>:</w:t>
            </w:r>
            <w:r w:rsidR="00FF3C5D">
              <w:t xml:space="preserve"> </w:t>
            </w:r>
            <w:r w:rsidR="000540AF">
              <w:t>511, Trinity Apartment, Powai, Mumbai</w:t>
            </w:r>
          </w:p>
          <w:p w14:paraId="1C5634CB" w14:textId="77777777" w:rsidR="000D66EA" w:rsidRDefault="000D66EA" w:rsidP="00087863">
            <w:pPr>
              <w:pStyle w:val="ResumeText"/>
              <w:numPr>
                <w:ilvl w:val="0"/>
                <w:numId w:val="6"/>
              </w:numPr>
              <w:spacing w:before="20" w:after="20"/>
              <w:ind w:left="360" w:right="360"/>
              <w:jc w:val="both"/>
            </w:pPr>
            <w:r>
              <w:rPr>
                <w:b/>
              </w:rPr>
              <w:t>Permanent Address</w:t>
            </w:r>
            <w:r w:rsidR="00C32254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t xml:space="preserve"> 416/1, </w:t>
            </w:r>
            <w:proofErr w:type="spellStart"/>
            <w:r>
              <w:t>Chak</w:t>
            </w:r>
            <w:proofErr w:type="spellEnd"/>
            <w:r>
              <w:t xml:space="preserve"> Raghunath, H</w:t>
            </w:r>
            <w:r w:rsidR="00E05862">
              <w:t>arun Miya Ki</w:t>
            </w:r>
            <w:r>
              <w:t xml:space="preserve"> </w:t>
            </w:r>
            <w:proofErr w:type="spellStart"/>
            <w:r>
              <w:t>Bagiya</w:t>
            </w:r>
            <w:proofErr w:type="spellEnd"/>
            <w:r>
              <w:t xml:space="preserve">, </w:t>
            </w:r>
            <w:proofErr w:type="spellStart"/>
            <w:r>
              <w:t>Naini</w:t>
            </w:r>
            <w:proofErr w:type="spellEnd"/>
            <w:r>
              <w:t>, ALLAHABAD – 211008 (U.P)</w:t>
            </w:r>
          </w:p>
          <w:p w14:paraId="3234058C" w14:textId="77777777" w:rsidR="00FF3C5D" w:rsidRDefault="00FF3C5D" w:rsidP="00087863">
            <w:pPr>
              <w:pStyle w:val="ResumeText"/>
              <w:numPr>
                <w:ilvl w:val="0"/>
                <w:numId w:val="6"/>
              </w:numPr>
              <w:spacing w:before="20" w:after="20"/>
              <w:ind w:left="360" w:right="360"/>
              <w:jc w:val="both"/>
            </w:pPr>
            <w:r>
              <w:rPr>
                <w:b/>
              </w:rPr>
              <w:t>Alternate Contact No.</w:t>
            </w:r>
            <w:r w:rsidR="00C32254">
              <w:rPr>
                <w:b/>
              </w:rPr>
              <w:t xml:space="preserve"> </w:t>
            </w:r>
            <w:r>
              <w:t xml:space="preserve">: </w:t>
            </w:r>
            <w:r w:rsidR="00E05862">
              <w:t>0</w:t>
            </w:r>
            <w:r>
              <w:t>9826352503</w:t>
            </w:r>
          </w:p>
          <w:p w14:paraId="10C5A660" w14:textId="77777777" w:rsidR="00FF3C5D" w:rsidRDefault="00FF3C5D" w:rsidP="00087863">
            <w:pPr>
              <w:pStyle w:val="ResumeText"/>
              <w:numPr>
                <w:ilvl w:val="0"/>
                <w:numId w:val="6"/>
              </w:numPr>
              <w:spacing w:before="20" w:after="20"/>
              <w:ind w:left="360" w:right="360"/>
              <w:jc w:val="both"/>
            </w:pPr>
            <w:r>
              <w:rPr>
                <w:b/>
              </w:rPr>
              <w:t>Passport No.</w:t>
            </w:r>
            <w:r w:rsidR="00C32254">
              <w:rPr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 w:rsidR="000D66EA" w:rsidRPr="00C32254">
              <w:t>Z2971008</w:t>
            </w:r>
            <w:r w:rsidRPr="00C32254">
              <w:t xml:space="preserve"> </w:t>
            </w:r>
          </w:p>
        </w:tc>
      </w:tr>
    </w:tbl>
    <w:p w14:paraId="6C5F866E" w14:textId="77777777" w:rsidR="00A00DC0" w:rsidRDefault="00A00DC0"/>
    <w:sectPr w:rsidR="00A00DC0" w:rsidSect="00352D7C">
      <w:footerReference w:type="default" r:id="rId12"/>
      <w:pgSz w:w="12240" w:h="15840" w:code="1"/>
      <w:pgMar w:top="504" w:right="1080" w:bottom="504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9EA58" w14:textId="77777777" w:rsidR="00B2641F" w:rsidRDefault="00B2641F">
      <w:pPr>
        <w:spacing w:before="0" w:after="0" w:line="240" w:lineRule="auto"/>
      </w:pPr>
      <w:r>
        <w:separator/>
      </w:r>
    </w:p>
  </w:endnote>
  <w:endnote w:type="continuationSeparator" w:id="0">
    <w:p w14:paraId="434D6C0F" w14:textId="77777777" w:rsidR="00B2641F" w:rsidRDefault="00B264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CA800" w14:textId="36840E25" w:rsidR="006B5A46" w:rsidRDefault="006B5A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55E9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A7B79" w14:textId="77777777" w:rsidR="00B2641F" w:rsidRDefault="00B2641F">
      <w:pPr>
        <w:spacing w:before="0" w:after="0" w:line="240" w:lineRule="auto"/>
      </w:pPr>
      <w:r>
        <w:separator/>
      </w:r>
    </w:p>
  </w:footnote>
  <w:footnote w:type="continuationSeparator" w:id="0">
    <w:p w14:paraId="3469EBCA" w14:textId="77777777" w:rsidR="00B2641F" w:rsidRDefault="00B2641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0C6A"/>
    <w:multiLevelType w:val="hybridMultilevel"/>
    <w:tmpl w:val="FF2E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D79F1"/>
    <w:multiLevelType w:val="hybridMultilevel"/>
    <w:tmpl w:val="595C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2D6E"/>
    <w:multiLevelType w:val="hybridMultilevel"/>
    <w:tmpl w:val="0EE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6555"/>
    <w:multiLevelType w:val="hybridMultilevel"/>
    <w:tmpl w:val="5040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5378D"/>
    <w:multiLevelType w:val="hybridMultilevel"/>
    <w:tmpl w:val="A6D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82D7E"/>
    <w:multiLevelType w:val="hybridMultilevel"/>
    <w:tmpl w:val="E7F6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A6A2A"/>
    <w:multiLevelType w:val="hybridMultilevel"/>
    <w:tmpl w:val="CA5248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9164FAE"/>
    <w:multiLevelType w:val="hybridMultilevel"/>
    <w:tmpl w:val="2FCAA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66272"/>
    <w:multiLevelType w:val="hybridMultilevel"/>
    <w:tmpl w:val="FAFC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10554"/>
    <w:multiLevelType w:val="multilevel"/>
    <w:tmpl w:val="2744CA34"/>
    <w:lvl w:ilvl="0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13"/>
    <w:rsid w:val="00037EB4"/>
    <w:rsid w:val="00051D1B"/>
    <w:rsid w:val="000540AF"/>
    <w:rsid w:val="00055199"/>
    <w:rsid w:val="00072FFC"/>
    <w:rsid w:val="00087863"/>
    <w:rsid w:val="00097EFE"/>
    <w:rsid w:val="000C5512"/>
    <w:rsid w:val="000D66EA"/>
    <w:rsid w:val="000E0210"/>
    <w:rsid w:val="000E5D13"/>
    <w:rsid w:val="00182108"/>
    <w:rsid w:val="00187AB9"/>
    <w:rsid w:val="002802DC"/>
    <w:rsid w:val="002E3019"/>
    <w:rsid w:val="002F4BFE"/>
    <w:rsid w:val="00341001"/>
    <w:rsid w:val="00350449"/>
    <w:rsid w:val="00352D7C"/>
    <w:rsid w:val="00364B0F"/>
    <w:rsid w:val="00377F1E"/>
    <w:rsid w:val="00387BBA"/>
    <w:rsid w:val="00394991"/>
    <w:rsid w:val="003C0784"/>
    <w:rsid w:val="003C506C"/>
    <w:rsid w:val="003D1B7F"/>
    <w:rsid w:val="003F3689"/>
    <w:rsid w:val="00435F64"/>
    <w:rsid w:val="00441E1D"/>
    <w:rsid w:val="00452347"/>
    <w:rsid w:val="00454C89"/>
    <w:rsid w:val="004620BE"/>
    <w:rsid w:val="00470C63"/>
    <w:rsid w:val="00475F1E"/>
    <w:rsid w:val="0048012F"/>
    <w:rsid w:val="004A6D7D"/>
    <w:rsid w:val="004C07FD"/>
    <w:rsid w:val="0054190D"/>
    <w:rsid w:val="005A2AD2"/>
    <w:rsid w:val="005B16DF"/>
    <w:rsid w:val="005D0608"/>
    <w:rsid w:val="00637075"/>
    <w:rsid w:val="00654066"/>
    <w:rsid w:val="00664DF5"/>
    <w:rsid w:val="006B5A46"/>
    <w:rsid w:val="006C7BA6"/>
    <w:rsid w:val="00705E51"/>
    <w:rsid w:val="007219FA"/>
    <w:rsid w:val="007462C7"/>
    <w:rsid w:val="00750426"/>
    <w:rsid w:val="00783AFA"/>
    <w:rsid w:val="00784013"/>
    <w:rsid w:val="007A6214"/>
    <w:rsid w:val="007A77D7"/>
    <w:rsid w:val="007F6D94"/>
    <w:rsid w:val="0089415C"/>
    <w:rsid w:val="008A4B68"/>
    <w:rsid w:val="00907B7A"/>
    <w:rsid w:val="0095255F"/>
    <w:rsid w:val="00956FC0"/>
    <w:rsid w:val="00971794"/>
    <w:rsid w:val="00981616"/>
    <w:rsid w:val="009B1003"/>
    <w:rsid w:val="009B1FF4"/>
    <w:rsid w:val="009D1B63"/>
    <w:rsid w:val="009F6504"/>
    <w:rsid w:val="00A00DC0"/>
    <w:rsid w:val="00A621C2"/>
    <w:rsid w:val="00AB07C8"/>
    <w:rsid w:val="00AC1C0D"/>
    <w:rsid w:val="00AD7AFC"/>
    <w:rsid w:val="00AE5EA8"/>
    <w:rsid w:val="00B05869"/>
    <w:rsid w:val="00B108F0"/>
    <w:rsid w:val="00B2354D"/>
    <w:rsid w:val="00B2641F"/>
    <w:rsid w:val="00B51314"/>
    <w:rsid w:val="00B5294A"/>
    <w:rsid w:val="00BD13B1"/>
    <w:rsid w:val="00BE38B8"/>
    <w:rsid w:val="00BF3951"/>
    <w:rsid w:val="00C32254"/>
    <w:rsid w:val="00C55E9F"/>
    <w:rsid w:val="00CA5C32"/>
    <w:rsid w:val="00CE2A65"/>
    <w:rsid w:val="00D063B6"/>
    <w:rsid w:val="00D51C3F"/>
    <w:rsid w:val="00D60026"/>
    <w:rsid w:val="00DA32A1"/>
    <w:rsid w:val="00DA5B5F"/>
    <w:rsid w:val="00DC5AD3"/>
    <w:rsid w:val="00E05862"/>
    <w:rsid w:val="00E10F60"/>
    <w:rsid w:val="00E30C32"/>
    <w:rsid w:val="00E4157E"/>
    <w:rsid w:val="00E7620D"/>
    <w:rsid w:val="00ED4D2B"/>
    <w:rsid w:val="00EF1F4C"/>
    <w:rsid w:val="00EF2BB6"/>
    <w:rsid w:val="00EF6E23"/>
    <w:rsid w:val="00F32F06"/>
    <w:rsid w:val="00F50B0B"/>
    <w:rsid w:val="00F64224"/>
    <w:rsid w:val="00F74463"/>
    <w:rsid w:val="00F80E43"/>
    <w:rsid w:val="00F932C9"/>
    <w:rsid w:val="00FE57CA"/>
    <w:rsid w:val="00FF2FCC"/>
    <w:rsid w:val="00FF3C5D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495"/>
  <w15:chartTrackingRefBased/>
  <w15:docId w15:val="{37C3F16C-4D6C-4621-808D-14EB6073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table" w:styleId="PlainTable1">
    <w:name w:val="Plain Table 1"/>
    <w:basedOn w:val="TableNormal"/>
    <w:uiPriority w:val="40"/>
    <w:rsid w:val="00EF2B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83AFA"/>
    <w:rPr>
      <w:color w:val="646464" w:themeColor="hyperlink"/>
      <w:u w:val="single"/>
    </w:rPr>
  </w:style>
  <w:style w:type="paragraph" w:styleId="ListParagraph">
    <w:name w:val="List Paragraph"/>
    <w:basedOn w:val="Normal"/>
    <w:qFormat/>
    <w:rsid w:val="000E0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A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65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j09jha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DF2EE53D6A4A44BEDFE34550208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9B72F-EC24-4E1B-8C42-19294C1C807D}"/>
      </w:docPartPr>
      <w:docPartBody>
        <w:p w:rsidR="00102FDC" w:rsidRDefault="00155F62">
          <w:pPr>
            <w:pStyle w:val="75DF2EE53D6A4A44BEDFE34550208C7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62"/>
    <w:rsid w:val="00081A03"/>
    <w:rsid w:val="00095F97"/>
    <w:rsid w:val="00102FDC"/>
    <w:rsid w:val="00155F62"/>
    <w:rsid w:val="003741CC"/>
    <w:rsid w:val="0040145E"/>
    <w:rsid w:val="00422FFA"/>
    <w:rsid w:val="00611E4A"/>
    <w:rsid w:val="006E43AB"/>
    <w:rsid w:val="0089619A"/>
    <w:rsid w:val="00945368"/>
    <w:rsid w:val="009A16D7"/>
    <w:rsid w:val="009D63F3"/>
    <w:rsid w:val="00A86F0B"/>
    <w:rsid w:val="00C53C85"/>
    <w:rsid w:val="00CA1E0C"/>
    <w:rsid w:val="00CA6E6A"/>
    <w:rsid w:val="00D325DB"/>
    <w:rsid w:val="00D33FBD"/>
    <w:rsid w:val="00DF32AF"/>
    <w:rsid w:val="00E712D7"/>
    <w:rsid w:val="00E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6E108919C148FD99F6140FD2884A59">
    <w:name w:val="2E6E108919C148FD99F6140FD2884A59"/>
  </w:style>
  <w:style w:type="paragraph" w:customStyle="1" w:styleId="5A4EBDCF8DBD4CDDBA2CADF341DBACAB">
    <w:name w:val="5A4EBDCF8DBD4CDDBA2CADF341DBACAB"/>
  </w:style>
  <w:style w:type="paragraph" w:customStyle="1" w:styleId="F64194ACD6304E8FAAD7533376FBC22D">
    <w:name w:val="F64194ACD6304E8FAAD7533376FBC22D"/>
  </w:style>
  <w:style w:type="paragraph" w:customStyle="1" w:styleId="FA84AAA0AF1F4FBF9AF8B87E31D1F05D">
    <w:name w:val="FA84AAA0AF1F4FBF9AF8B87E31D1F05D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D1A41C615B614DACA2191685B292BEC5">
    <w:name w:val="D1A41C615B614DACA2191685B292BEC5"/>
  </w:style>
  <w:style w:type="paragraph" w:customStyle="1" w:styleId="75DF2EE53D6A4A44BEDFE34550208C7B">
    <w:name w:val="75DF2EE53D6A4A44BEDFE34550208C7B"/>
  </w:style>
  <w:style w:type="paragraph" w:customStyle="1" w:styleId="20D6ACD6EAE74C728A633C8D24AF5259">
    <w:name w:val="20D6ACD6EAE74C728A633C8D24AF5259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52F9605003524D0BA874F04F69C2429F">
    <w:name w:val="52F9605003524D0BA874F04F69C2429F"/>
  </w:style>
  <w:style w:type="character" w:styleId="PlaceholderText">
    <w:name w:val="Placeholder Text"/>
    <w:basedOn w:val="DefaultParagraphFont"/>
    <w:uiPriority w:val="99"/>
    <w:semiHidden/>
    <w:rsid w:val="0089619A"/>
    <w:rPr>
      <w:color w:val="808080"/>
    </w:rPr>
  </w:style>
  <w:style w:type="paragraph" w:customStyle="1" w:styleId="85ECE8EE39E542C18EBD8C0A599DA33D">
    <w:name w:val="85ECE8EE39E542C18EBD8C0A599DA33D"/>
  </w:style>
  <w:style w:type="paragraph" w:customStyle="1" w:styleId="B699102888A64223B4714A29D9E38840">
    <w:name w:val="B699102888A64223B4714A29D9E38840"/>
  </w:style>
  <w:style w:type="paragraph" w:customStyle="1" w:styleId="56E4B2AA6E6B4AE6AC0FBDD2BF91C78B">
    <w:name w:val="56E4B2AA6E6B4AE6AC0FBDD2BF91C78B"/>
  </w:style>
  <w:style w:type="paragraph" w:customStyle="1" w:styleId="01C8E0238226475CA9635B2C0821560A">
    <w:name w:val="01C8E0238226475CA9635B2C0821560A"/>
  </w:style>
  <w:style w:type="paragraph" w:customStyle="1" w:styleId="5AE6C5DBDAEB4C95A8C54FA0973078F2">
    <w:name w:val="5AE6C5DBDAEB4C95A8C54FA0973078F2"/>
  </w:style>
  <w:style w:type="paragraph" w:customStyle="1" w:styleId="44792969BB764611AB4A9C880584E28F">
    <w:name w:val="44792969BB764611AB4A9C880584E28F"/>
  </w:style>
  <w:style w:type="paragraph" w:customStyle="1" w:styleId="C566884428B64D888A3CC8BF133B2864">
    <w:name w:val="C566884428B64D888A3CC8BF133B2864"/>
  </w:style>
  <w:style w:type="paragraph" w:customStyle="1" w:styleId="75E991C60EE54382A79F255487EB1ADB">
    <w:name w:val="75E991C60EE54382A79F255487EB1ADB"/>
  </w:style>
  <w:style w:type="paragraph" w:customStyle="1" w:styleId="6B260187558A4A588113F2D7DD6923DC">
    <w:name w:val="6B260187558A4A588113F2D7DD6923DC"/>
  </w:style>
  <w:style w:type="paragraph" w:customStyle="1" w:styleId="E6631F0EA0CA4DA8B6C5262017C74B6D">
    <w:name w:val="E6631F0EA0CA4DA8B6C5262017C74B6D"/>
  </w:style>
  <w:style w:type="paragraph" w:customStyle="1" w:styleId="A760824689B6441EBC0F178F7F1CD895">
    <w:name w:val="A760824689B6441EBC0F178F7F1CD895"/>
  </w:style>
  <w:style w:type="paragraph" w:customStyle="1" w:styleId="0BBCE591EA924E7F8225BDC33CF2314A">
    <w:name w:val="0BBCE591EA924E7F8225BDC33CF2314A"/>
    <w:rsid w:val="00D33FBD"/>
  </w:style>
  <w:style w:type="paragraph" w:customStyle="1" w:styleId="0A0963CF90324D269754255AE39097E8">
    <w:name w:val="0A0963CF90324D269754255AE39097E8"/>
    <w:rsid w:val="00D33FBD"/>
  </w:style>
  <w:style w:type="paragraph" w:customStyle="1" w:styleId="7CC9D6418D4347E0BAC6D2BBEAF5BCA1">
    <w:name w:val="7CC9D6418D4347E0BAC6D2BBEAF5BCA1"/>
    <w:rsid w:val="00D33FBD"/>
  </w:style>
  <w:style w:type="paragraph" w:customStyle="1" w:styleId="703BE4D8980D4C4B8625CF7428E0BC32">
    <w:name w:val="703BE4D8980D4C4B8625CF7428E0BC32"/>
    <w:rsid w:val="00422FFA"/>
  </w:style>
  <w:style w:type="paragraph" w:customStyle="1" w:styleId="1CBEA79AFF0A4263863DDA1812539028">
    <w:name w:val="1CBEA79AFF0A4263863DDA1812539028"/>
    <w:rsid w:val="0089619A"/>
    <w:rPr>
      <w:lang w:val="en-IN" w:eastAsia="en-IN"/>
    </w:rPr>
  </w:style>
  <w:style w:type="paragraph" w:customStyle="1" w:styleId="36C60C1A711E4D8EA8A097DFC987255A">
    <w:name w:val="36C60C1A711E4D8EA8A097DFC987255A"/>
    <w:rsid w:val="0089619A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AB6B47B2-CAC0-4F65-8A60-6417C632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10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 Ranjan Jha</dc:creator>
  <cp:keywords/>
  <cp:lastModifiedBy>Raj Jha</cp:lastModifiedBy>
  <cp:revision>2</cp:revision>
  <cp:lastPrinted>2020-03-08T11:59:00Z</cp:lastPrinted>
  <dcterms:created xsi:type="dcterms:W3CDTF">2020-06-10T15:21:00Z</dcterms:created>
  <dcterms:modified xsi:type="dcterms:W3CDTF">2020-06-10T15:21:00Z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